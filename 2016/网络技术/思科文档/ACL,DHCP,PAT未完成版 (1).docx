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89" w:rsidRDefault="00C31A89" w:rsidP="00DF2F15">
      <w:pPr>
        <w:pStyle w:val="Subtitle"/>
      </w:pPr>
      <w:r>
        <w:t>ACL,NAT,DHCP</w:t>
      </w:r>
      <w:r>
        <w:rPr>
          <w:rFonts w:hint="eastAsia"/>
        </w:rPr>
        <w:t>未完成版（</w:t>
      </w:r>
      <w:r>
        <w:t>gns</w:t>
      </w:r>
      <w:r>
        <w:rPr>
          <w:rFonts w:hint="eastAsia"/>
        </w:rPr>
        <w:t>模拟器）</w:t>
      </w:r>
    </w:p>
    <w:p w:rsidR="00C31A89" w:rsidRPr="00212512" w:rsidRDefault="00C31A89" w:rsidP="00DF2F15">
      <w:pPr>
        <w:jc w:val="center"/>
        <w:rPr>
          <w:rStyle w:val="SubtleEmphasis"/>
        </w:rPr>
      </w:pPr>
      <w:r w:rsidRPr="00212512">
        <w:rPr>
          <w:rStyle w:val="SubtleEmphasis"/>
          <w:rFonts w:hint="eastAsia"/>
        </w:rPr>
        <w:t>该实验</w:t>
      </w:r>
      <w:r>
        <w:rPr>
          <w:rStyle w:val="SubtleEmphasis"/>
          <w:rFonts w:hint="eastAsia"/>
        </w:rPr>
        <w:t>最后一步</w:t>
      </w:r>
      <w:r w:rsidRPr="00212512">
        <w:rPr>
          <w:rStyle w:val="SubtleEmphasis"/>
          <w:rFonts w:hint="eastAsia"/>
        </w:rPr>
        <w:t>有问题，过两天改善后再出完整版</w:t>
      </w:r>
      <w:r w:rsidRPr="00212512">
        <w:rPr>
          <w:rStyle w:val="SubtleEmphasis"/>
        </w:rPr>
        <w:t>——JK</w:t>
      </w:r>
    </w:p>
    <w:p w:rsidR="00C31A89" w:rsidRDefault="00C31A89" w:rsidP="00DF2F15">
      <w:r>
        <w:t xml:space="preserve">                         </w:t>
      </w:r>
      <w:bookmarkStart w:id="0" w:name="_GoBack"/>
      <w:bookmarkEnd w:id="0"/>
    </w:p>
    <w:p w:rsidR="00C31A89" w:rsidRPr="006C77F7" w:rsidRDefault="00C31A89" w:rsidP="00DF2F15">
      <w:pPr>
        <w:jc w:val="center"/>
        <w:rPr>
          <w:rStyle w:val="Strong"/>
        </w:rPr>
      </w:pPr>
      <w:r w:rsidRPr="006C77F7">
        <w:rPr>
          <w:rStyle w:val="Strong"/>
          <w:rFonts w:hint="eastAsia"/>
        </w:rPr>
        <w:t>实验</w:t>
      </w:r>
      <w:r w:rsidRPr="006C77F7">
        <w:rPr>
          <w:rStyle w:val="Strong"/>
          <w:rFonts w:hint="eastAsia"/>
          <w:color w:val="FF0000"/>
        </w:rPr>
        <w:t>出现问题</w:t>
      </w:r>
      <w:r w:rsidRPr="006C77F7">
        <w:rPr>
          <w:rStyle w:val="Strong"/>
          <w:rFonts w:hint="eastAsia"/>
        </w:rPr>
        <w:t>：为什么设置完了</w:t>
      </w:r>
      <w:r w:rsidRPr="006C77F7">
        <w:rPr>
          <w:rStyle w:val="Strong"/>
        </w:rPr>
        <w:t>pat ,R7</w:t>
      </w:r>
      <w:r w:rsidRPr="006C77F7">
        <w:rPr>
          <w:rStyle w:val="Strong"/>
          <w:rFonts w:hint="eastAsia"/>
        </w:rPr>
        <w:t>还能</w:t>
      </w:r>
      <w:r w:rsidRPr="006C77F7">
        <w:rPr>
          <w:rStyle w:val="Strong"/>
        </w:rPr>
        <w:t>ping</w:t>
      </w:r>
      <w:r w:rsidRPr="006C77F7">
        <w:rPr>
          <w:rStyle w:val="Strong"/>
          <w:rFonts w:hint="eastAsia"/>
        </w:rPr>
        <w:t>通</w:t>
      </w:r>
      <w:r w:rsidRPr="006C77F7">
        <w:rPr>
          <w:rStyle w:val="Strong"/>
        </w:rPr>
        <w:t>R5</w:t>
      </w:r>
      <w:r w:rsidRPr="006C77F7">
        <w:rPr>
          <w:rStyle w:val="Strong"/>
          <w:rFonts w:hint="eastAsia"/>
        </w:rPr>
        <w:t>，</w:t>
      </w:r>
      <w:r w:rsidRPr="006C77F7">
        <w:rPr>
          <w:rStyle w:val="Strong"/>
        </w:rPr>
        <w:t>R4??</w:t>
      </w:r>
    </w:p>
    <w:p w:rsidR="00C31A89" w:rsidRDefault="00C31A89" w:rsidP="00DF2F15">
      <w:pPr>
        <w:pStyle w:val="Subtitle"/>
      </w:pPr>
      <w:r>
        <w:t>ACL</w:t>
      </w:r>
    </w:p>
    <w:p w:rsidR="00C31A89" w:rsidRDefault="00C31A89" w:rsidP="00DF2F15">
      <w:r>
        <w:rPr>
          <w:rFonts w:hint="eastAsia"/>
        </w:rPr>
        <w:t>实验拓扑：</w:t>
      </w:r>
    </w:p>
    <w:p w:rsidR="00C31A89" w:rsidRDefault="00C31A89" w:rsidP="00DF2F1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90.75pt;visibility:visible">
            <v:imagedata r:id="rId4" o:title=""/>
          </v:shape>
        </w:pict>
      </w:r>
    </w:p>
    <w:p w:rsidR="00C31A89" w:rsidRDefault="00C31A89" w:rsidP="00DF2F15">
      <w:r>
        <w:rPr>
          <w:rFonts w:hint="eastAsia"/>
        </w:rPr>
        <w:t>实验要求：</w:t>
      </w:r>
    </w:p>
    <w:p w:rsidR="00C31A89" w:rsidRPr="005B24E2" w:rsidRDefault="00C31A89" w:rsidP="00DF2F15">
      <w:pPr>
        <w:rPr>
          <w:color w:val="FF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 xml:space="preserve">.1 </w:t>
      </w:r>
      <w:r>
        <w:rPr>
          <w:szCs w:val="20"/>
        </w:rPr>
        <w:sym w:font="Wingdings" w:char="F0E0"/>
      </w:r>
      <w:r>
        <w:t xml:space="preserve">3.3.3.3     </w:t>
      </w:r>
      <w:r w:rsidRPr="005B24E2">
        <w:rPr>
          <w:rFonts w:hint="eastAsia"/>
          <w:color w:val="FF0000"/>
        </w:rPr>
        <w:t>不通</w:t>
      </w:r>
    </w:p>
    <w:p w:rsidR="00C31A89" w:rsidRDefault="00C31A89" w:rsidP="00DF2F1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11.11.11</w:t>
        </w:r>
      </w:smartTag>
      <w:r>
        <w:t>.11</w:t>
      </w:r>
      <w:r>
        <w:rPr>
          <w:szCs w:val="20"/>
        </w:rPr>
        <w:sym w:font="Wingdings" w:char="F0E0"/>
      </w:r>
      <w:r>
        <w:t xml:space="preserve">3.3.3.3  </w:t>
      </w:r>
      <w:r w:rsidRPr="005B24E2">
        <w:rPr>
          <w:rFonts w:hint="eastAsia"/>
          <w:color w:val="FF0000"/>
        </w:rPr>
        <w:t>通</w:t>
      </w:r>
    </w:p>
    <w:p w:rsidR="00C31A89" w:rsidRDefault="00C31A89" w:rsidP="00DF2F1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</w:t>
      </w:r>
      <w:r>
        <w:rPr>
          <w:szCs w:val="20"/>
        </w:rPr>
        <w:sym w:font="Wingdings" w:char="F0E0"/>
      </w:r>
      <w:r>
        <w:t xml:space="preserve">3.3.3.3      </w:t>
      </w:r>
      <w:r w:rsidRPr="005B24E2">
        <w:rPr>
          <w:rFonts w:hint="eastAsia"/>
          <w:color w:val="FF0000"/>
        </w:rPr>
        <w:t>通</w:t>
      </w:r>
    </w:p>
    <w:p w:rsidR="00C31A89" w:rsidRDefault="00C31A89" w:rsidP="00DF2F15">
      <w:r>
        <w:rPr>
          <w:rFonts w:hint="eastAsia"/>
        </w:rPr>
        <w:t>实验步骤：</w:t>
      </w:r>
    </w:p>
    <w:p w:rsidR="00C31A89" w:rsidRDefault="00C31A89" w:rsidP="00DF2F15">
      <w:r>
        <w:rPr>
          <w:rFonts w:hint="eastAsia"/>
        </w:rPr>
        <w:t>步骤一：基本配置</w:t>
      </w:r>
    </w:p>
    <w:p w:rsidR="00C31A89" w:rsidRDefault="00C31A89" w:rsidP="00DF2F15">
      <w:r>
        <w:t>R1</w:t>
      </w:r>
      <w:r>
        <w:rPr>
          <w:rFonts w:hint="eastAsia"/>
        </w:rPr>
        <w:t>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lo0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.1 255.255.255.0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lo1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11.11.11</w:t>
        </w:r>
      </w:smartTag>
      <w:r>
        <w:t>.11 255.255.255.0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12.12.12</w:t>
        </w:r>
      </w:smartTag>
      <w:r>
        <w:t>.1 255.255.255.0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R1(config-if)#end</w:t>
      </w:r>
    </w:p>
    <w:p w:rsidR="00C31A89" w:rsidRDefault="00C31A89" w:rsidP="00DF2F15"/>
    <w:p w:rsidR="00C31A89" w:rsidRDefault="00C31A89" w:rsidP="00DF2F15">
      <w:r>
        <w:t>R2</w:t>
      </w:r>
      <w:r>
        <w:rPr>
          <w:rFonts w:hint="eastAsia"/>
        </w:rPr>
        <w:t>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lo0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12.12.12</w:t>
        </w:r>
      </w:smartTag>
      <w:r>
        <w:t>.2 255.255.255.0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23.23.23</w:t>
        </w:r>
      </w:smartTag>
      <w:r>
        <w:t>.2 255.255.255.0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C31A89" w:rsidRDefault="00C31A89" w:rsidP="00DF2F15"/>
    <w:p w:rsidR="00C31A89" w:rsidRDefault="00C31A89" w:rsidP="00DF2F15">
      <w:r>
        <w:t>R3: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23.23.23</w:t>
        </w:r>
      </w:smartTag>
      <w:r>
        <w:t>.3 255.255.255.0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R3(config-if)#int lo0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R3(config-if)#end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步骤二：静态路由设置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2A29">
        <w:t xml:space="preserve">R1(config)#ip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D2A29">
          <w:t>0.0.0</w:t>
        </w:r>
      </w:smartTag>
      <w:r w:rsidRPr="009D2A29">
        <w:t>.0 0.0.0.0 e0/0 12.12.12.2</w:t>
      </w:r>
      <w:r>
        <w:t xml:space="preserve">   //</w:t>
      </w:r>
      <w:r>
        <w:rPr>
          <w:rFonts w:hint="eastAsia"/>
        </w:rPr>
        <w:t>目标</w:t>
      </w:r>
      <w:r>
        <w:t>ip</w:t>
      </w:r>
      <w:r>
        <w:rPr>
          <w:rFonts w:hint="eastAsia"/>
        </w:rPr>
        <w:t>不在路由表中时就走</w:t>
      </w:r>
      <w:r>
        <w:t>e0/0</w:t>
      </w:r>
      <w:r>
        <w:rPr>
          <w:rFonts w:hint="eastAsia"/>
        </w:rPr>
        <w:t>到</w:t>
      </w:r>
      <w:r>
        <w:t>R2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.0 255.255.255.0 e0/0 12.12.12.1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11.11.11</w:t>
        </w:r>
      </w:smartTag>
      <w:r>
        <w:t>.0 255.255.255.0 e0/0 12.12.12.1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.0 255.255.255.0 e0/1 23.23.23.3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2A29">
        <w:t xml:space="preserve">R3(config)#ip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.0 0.0.0.0</w:t>
      </w:r>
      <w:r w:rsidRPr="009D2A29">
        <w:t xml:space="preserve"> e0/1 23.23.23.2</w:t>
      </w:r>
    </w:p>
    <w:p w:rsidR="00C31A89" w:rsidRDefault="00C31A89" w:rsidP="00DF2F15">
      <w:r>
        <w:t>//</w:t>
      </w:r>
      <w:r>
        <w:rPr>
          <w:rFonts w:hint="eastAsia"/>
        </w:rPr>
        <w:t>直连网络本身就存在在路由表中，不用配静态</w:t>
      </w:r>
    </w:p>
    <w:p w:rsidR="00C31A89" w:rsidRDefault="00C31A89" w:rsidP="00DF2F15">
      <w:r>
        <w:rPr>
          <w:rFonts w:hint="eastAsia"/>
        </w:rPr>
        <w:t>检验：</w:t>
      </w:r>
    </w:p>
    <w:p w:rsidR="00C31A89" w:rsidRDefault="00C31A89" w:rsidP="00DF2F15">
      <w:r w:rsidRPr="007A406E">
        <w:t xml:space="preserve">R1#ping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406E">
          <w:t>3.3.3</w:t>
        </w:r>
      </w:smartTag>
      <w:r w:rsidRPr="007A406E">
        <w:t>.3</w:t>
      </w:r>
    </w:p>
    <w:p w:rsidR="00C31A89" w:rsidRDefault="00C31A89" w:rsidP="00DF2F15">
      <w:r w:rsidRPr="007A406E">
        <w:t xml:space="preserve">R3#ping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406E">
          <w:t>1.1.1</w:t>
        </w:r>
      </w:smartTag>
      <w:r w:rsidRPr="007A406E">
        <w:t>.1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步骤三：</w:t>
      </w:r>
    </w:p>
    <w:p w:rsidR="00C31A89" w:rsidRDefault="00C31A89" w:rsidP="00DF2F15">
      <w:r>
        <w:rPr>
          <w:rFonts w:hint="eastAsia"/>
        </w:rPr>
        <w:t>编写</w:t>
      </w:r>
      <w:r>
        <w:t>ACL</w:t>
      </w:r>
      <w:r>
        <w:rPr>
          <w:rFonts w:hint="eastAsia"/>
        </w:rPr>
        <w:t>语句：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rPr>
          <w:color w:val="FF0000"/>
        </w:rPr>
        <w:t>R2</w:t>
      </w:r>
      <w:r>
        <w:t>#conf t</w:t>
      </w:r>
    </w:p>
    <w:p w:rsidR="00C31A89" w:rsidRPr="005D73C2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R2(config)#ip access-list extended IT   //</w:t>
      </w:r>
      <w:r>
        <w:rPr>
          <w:rFonts w:hint="eastAsia"/>
        </w:rPr>
        <w:t>命名</w:t>
      </w:r>
      <w:r>
        <w:t>acl</w:t>
      </w:r>
      <w:r>
        <w:rPr>
          <w:rFonts w:hint="eastAsia"/>
        </w:rPr>
        <w:t>叫</w:t>
      </w:r>
      <w:r>
        <w:t>IT</w:t>
      </w:r>
      <w:r>
        <w:rPr>
          <w:rFonts w:hint="eastAsia"/>
        </w:rPr>
        <w:t>（扩展</w:t>
      </w:r>
      <w:r>
        <w:t>acl</w:t>
      </w:r>
      <w:r>
        <w:rPr>
          <w:rFonts w:hint="eastAsia"/>
        </w:rPr>
        <w:t>）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06E">
        <w:t>R2(config-ext-nacl)#deny 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406E">
          <w:t>p 1.1.1</w:t>
        </w:r>
      </w:smartTag>
      <w:r w:rsidRPr="007A406E">
        <w:t>.1 0.0.0.0 3.3.3.3 0.0.0.0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06E">
        <w:t xml:space="preserve">R2(config-ext-nacl)#permit ip host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406E">
          <w:t>2.2.2</w:t>
        </w:r>
      </w:smartTag>
      <w:r w:rsidRPr="007A406E">
        <w:t>.2 host 3.3.3.3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06E">
        <w:t xml:space="preserve">R2(config-ext-nacl)#permit ip host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406E">
          <w:t>11.11.11</w:t>
        </w:r>
      </w:smartTag>
      <w:r w:rsidRPr="007A406E">
        <w:t>.11 host 3.3.3.3</w:t>
      </w:r>
    </w:p>
    <w:p w:rsidR="00C31A89" w:rsidRDefault="00C31A89" w:rsidP="00DF2F15"/>
    <w:p w:rsidR="00C31A89" w:rsidRDefault="00C31A89" w:rsidP="00DF2F15">
      <w:r>
        <w:rPr>
          <w:rFonts w:hint="eastAsia"/>
        </w:rPr>
        <w:t>检验：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access-list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Extended IP access list IT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10 deny ip host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.1 host 3.3.3.3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20 permit ip host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 host 3.3.3.3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30 permit ip host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11.11.11</w:t>
        </w:r>
      </w:smartTag>
      <w:r>
        <w:t>.11 host 3.3.3.3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步骤四：</w:t>
      </w:r>
    </w:p>
    <w:p w:rsidR="00C31A89" w:rsidRDefault="00C31A89" w:rsidP="00DF2F15">
      <w:r>
        <w:rPr>
          <w:rFonts w:hint="eastAsia"/>
        </w:rPr>
        <w:t>接口下引用</w:t>
      </w:r>
      <w:r>
        <w:t>ACL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t>R2#conf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t>R2(config)#int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access-group IT out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C31A89" w:rsidRDefault="00C31A89" w:rsidP="00DF2F15"/>
    <w:p w:rsidR="00C31A89" w:rsidRDefault="00C31A89" w:rsidP="00DF2F15">
      <w:r>
        <w:rPr>
          <w:rFonts w:hint="eastAsia"/>
        </w:rPr>
        <w:t>检验：</w:t>
      </w:r>
    </w:p>
    <w:p w:rsidR="00C31A89" w:rsidRPr="005B24E2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5B24E2">
        <w:t xml:space="preserve">R1#ping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B24E2">
          <w:t>3.3.3</w:t>
        </w:r>
      </w:smartTag>
      <w:r w:rsidRPr="005B24E2">
        <w:t>.3 so 1.1.1.1</w:t>
      </w:r>
      <w:r>
        <w:t xml:space="preserve">        </w:t>
      </w:r>
      <w:r w:rsidRPr="005B24E2">
        <w:rPr>
          <w:rFonts w:hint="eastAsia"/>
          <w:color w:val="FF0000"/>
        </w:rPr>
        <w:t>不通</w:t>
      </w:r>
      <w:r>
        <w:rPr>
          <w:color w:val="FF0000"/>
        </w:rPr>
        <w:t xml:space="preserve">     //</w:t>
      </w:r>
      <w:r>
        <w:rPr>
          <w:rFonts w:hint="eastAsia"/>
          <w:color w:val="FF0000"/>
        </w:rPr>
        <w:t>修改源就是该标签，同下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t xml:space="preserve">R1#ping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B24E2">
          <w:t>3.3.3</w:t>
        </w:r>
      </w:smartTag>
      <w:r w:rsidRPr="005B24E2">
        <w:t>.3 so 11.11.11.11</w:t>
      </w:r>
      <w:r>
        <w:t xml:space="preserve">     </w:t>
      </w:r>
      <w:r w:rsidRPr="005B24E2">
        <w:rPr>
          <w:rFonts w:hint="eastAsia"/>
          <w:color w:val="FF0000"/>
        </w:rPr>
        <w:t>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t xml:space="preserve">R2#ping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B24E2">
          <w:t>3.3.3</w:t>
        </w:r>
      </w:smartTag>
      <w:r w:rsidRPr="005B24E2">
        <w:t>.3</w:t>
      </w:r>
      <w:r>
        <w:t xml:space="preserve">                 </w:t>
      </w:r>
      <w:r w:rsidRPr="005B24E2">
        <w:rPr>
          <w:rFonts w:hint="eastAsia"/>
          <w:color w:val="FF0000"/>
        </w:rPr>
        <w:t>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4E2">
        <w:t xml:space="preserve">R2#ping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B24E2">
          <w:t>1.1.1</w:t>
        </w:r>
      </w:smartTag>
      <w:r w:rsidRPr="005B24E2">
        <w:t>.1</w:t>
      </w:r>
      <w:r>
        <w:t xml:space="preserve">                 </w:t>
      </w:r>
      <w:r w:rsidRPr="005B24E2">
        <w:rPr>
          <w:rFonts w:hint="eastAsia"/>
          <w:color w:val="FF0000"/>
        </w:rPr>
        <w:t>通</w:t>
      </w:r>
    </w:p>
    <w:p w:rsidR="00C31A89" w:rsidRDefault="00C31A89" w:rsidP="00DF2F15"/>
    <w:p w:rsidR="00C31A89" w:rsidRDefault="00C31A89" w:rsidP="00DF2F15">
      <w:r>
        <w:t>!!</w:t>
      </w:r>
      <w:r>
        <w:rPr>
          <w:rFonts w:hint="eastAsia"/>
        </w:rPr>
        <w:t>补充</w:t>
      </w:r>
    </w:p>
    <w:p w:rsidR="00C31A89" w:rsidRDefault="00C31A89" w:rsidP="00DF2F15">
      <w:r>
        <w:rPr>
          <w:rFonts w:hint="eastAsia"/>
        </w:rPr>
        <w:t>自反</w:t>
      </w:r>
      <w:r>
        <w:t>ACL</w:t>
      </w:r>
    </w:p>
    <w:p w:rsidR="00C31A89" w:rsidRDefault="00C31A89" w:rsidP="00DF2F15">
      <w:r>
        <w:rPr>
          <w:rFonts w:hint="eastAsia"/>
        </w:rPr>
        <w:t>实验拓扑：同上（</w:t>
      </w:r>
      <w:r>
        <w:t>R1——R2</w:t>
      </w:r>
      <w:r>
        <w:rPr>
          <w:rFonts w:hint="eastAsia"/>
        </w:rPr>
        <w:t>为内网，</w:t>
      </w:r>
      <w:r>
        <w:t>R3</w:t>
      </w:r>
      <w:r>
        <w:rPr>
          <w:rFonts w:hint="eastAsia"/>
        </w:rPr>
        <w:t>为外网）</w:t>
      </w:r>
    </w:p>
    <w:p w:rsidR="00C31A89" w:rsidRDefault="00C31A89" w:rsidP="00DF2F15">
      <w:r>
        <w:rPr>
          <w:rFonts w:hint="eastAsia"/>
        </w:rPr>
        <w:t>实验要求：</w:t>
      </w:r>
    </w:p>
    <w:p w:rsidR="00C31A89" w:rsidRDefault="00C31A89" w:rsidP="00DF2F15">
      <w:r>
        <w:rPr>
          <w:rFonts w:hint="eastAsia"/>
        </w:rPr>
        <w:t>内网到外网</w:t>
      </w:r>
      <w:r>
        <w:t xml:space="preserve"> OK</w:t>
      </w:r>
    </w:p>
    <w:p w:rsidR="00C31A89" w:rsidRDefault="00C31A89" w:rsidP="00DF2F15">
      <w:r>
        <w:rPr>
          <w:rFonts w:hint="eastAsia"/>
        </w:rPr>
        <w:t>外网到内网</w:t>
      </w:r>
      <w:r>
        <w:t xml:space="preserve"> NO</w:t>
      </w:r>
    </w:p>
    <w:p w:rsidR="00C31A89" w:rsidRDefault="00C31A89" w:rsidP="00DF2F15">
      <w:r>
        <w:rPr>
          <w:rFonts w:hint="eastAsia"/>
        </w:rPr>
        <w:t>实验步骤：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366">
        <w:t>R2#conf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366">
        <w:t>R2(config)#ip access-list extended inside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366">
        <w:t xml:space="preserve">R2(config-ext-nacl)#permit ip any any reflect </w:t>
      </w:r>
      <w:smartTag w:uri="urn:schemas-microsoft-com:office:smarttags" w:element="country-region">
        <w:smartTag w:uri="urn:schemas-microsoft-com:office:smarttags" w:element="place">
          <w:r w:rsidRPr="00973366">
            <w:t>CHINA</w:t>
          </w:r>
        </w:smartTag>
      </w:smartTag>
    </w:p>
    <w:p w:rsidR="00C31A89" w:rsidRPr="00973366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973366">
        <w:rPr>
          <w:color w:val="00B050"/>
        </w:rPr>
        <w:t>//</w:t>
      </w:r>
      <w:r w:rsidRPr="00973366">
        <w:rPr>
          <w:rFonts w:hint="eastAsia"/>
          <w:color w:val="00B050"/>
        </w:rPr>
        <w:t>抓取内网去向外网的流量产生临时条目</w:t>
      </w:r>
      <w:r w:rsidRPr="00973366">
        <w:rPr>
          <w:color w:val="00B050"/>
        </w:rPr>
        <w:t xml:space="preserve"> </w:t>
      </w:r>
      <w:r w:rsidRPr="00973366">
        <w:rPr>
          <w:rFonts w:hint="eastAsia"/>
          <w:color w:val="00B050"/>
        </w:rPr>
        <w:t>放入</w:t>
      </w:r>
      <w:r w:rsidRPr="00973366">
        <w:rPr>
          <w:color w:val="00B050"/>
        </w:rPr>
        <w:t xml:space="preserve"> CHINA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366">
        <w:t>R2(config)#ip access-list extended outside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366">
        <w:t xml:space="preserve">R2(config-ext-nacl)#evaluate </w:t>
      </w:r>
      <w:smartTag w:uri="urn:schemas-microsoft-com:office:smarttags" w:element="country-region">
        <w:smartTag w:uri="urn:schemas-microsoft-com:office:smarttags" w:element="place">
          <w:r w:rsidRPr="00973366">
            <w:t>CHINA</w:t>
          </w:r>
        </w:smartTag>
      </w:smartTag>
    </w:p>
    <w:p w:rsidR="00C31A89" w:rsidRPr="00973366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973366">
        <w:rPr>
          <w:color w:val="00B050"/>
        </w:rPr>
        <w:t>//</w:t>
      </w:r>
      <w:r w:rsidRPr="00973366">
        <w:rPr>
          <w:rFonts w:hint="eastAsia"/>
          <w:color w:val="00B050"/>
        </w:rPr>
        <w:t>将所有源自外网流量做匹配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access-group inside in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access-group outside in</w:t>
      </w:r>
    </w:p>
    <w:p w:rsidR="00C31A89" w:rsidRDefault="00C31A89" w:rsidP="00DF2F15"/>
    <w:p w:rsidR="00C31A89" w:rsidRDefault="00C31A89" w:rsidP="00DF2F15">
      <w:r>
        <w:rPr>
          <w:rFonts w:hint="eastAsia"/>
        </w:rPr>
        <w:t>现象：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11.11.11</w:t>
        </w:r>
      </w:smartTag>
      <w:r>
        <w:t>.11</w:t>
      </w:r>
      <w:r>
        <w:rPr>
          <w:szCs w:val="20"/>
        </w:rPr>
        <w:sym w:font="Wingdings" w:char="F0E0"/>
      </w:r>
      <w:r>
        <w:t xml:space="preserve">3.3.3.3 </w:t>
      </w:r>
      <w:r w:rsidRPr="00973366">
        <w:rPr>
          <w:rFonts w:hint="eastAsia"/>
          <w:color w:val="FF0000"/>
        </w:rPr>
        <w:t>可通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</w:t>
      </w:r>
      <w:r>
        <w:rPr>
          <w:szCs w:val="20"/>
        </w:rPr>
        <w:sym w:font="Wingdings" w:char="F0E0"/>
      </w:r>
      <w:r>
        <w:t xml:space="preserve">11.11.11.11 </w:t>
      </w:r>
      <w:r w:rsidRPr="00973366">
        <w:rPr>
          <w:rFonts w:hint="eastAsia"/>
          <w:color w:val="FF0000"/>
        </w:rPr>
        <w:t>不可通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</w:t>
      </w:r>
      <w:r>
        <w:rPr>
          <w:szCs w:val="20"/>
        </w:rPr>
        <w:sym w:font="Wingdings" w:char="F0E0"/>
      </w:r>
      <w:r>
        <w:t xml:space="preserve">3.3.3.3     </w:t>
      </w:r>
      <w:r w:rsidRPr="00973366">
        <w:rPr>
          <w:rFonts w:hint="eastAsia"/>
          <w:color w:val="FF0000"/>
        </w:rPr>
        <w:t>不通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</w:t>
      </w:r>
      <w:r>
        <w:rPr>
          <w:szCs w:val="20"/>
        </w:rPr>
        <w:sym w:font="Wingdings" w:char="F0E0"/>
      </w:r>
      <w:r>
        <w:t xml:space="preserve">2.2.2.2     </w:t>
      </w:r>
      <w:r w:rsidRPr="00973366">
        <w:rPr>
          <w:rFonts w:hint="eastAsia"/>
          <w:color w:val="FF0000"/>
        </w:rPr>
        <w:t>不通</w:t>
      </w:r>
    </w:p>
    <w:p w:rsidR="00C31A89" w:rsidRDefault="00C31A89" w:rsidP="00DF2F15">
      <w:pPr>
        <w:rPr>
          <w:color w:val="FF0000"/>
        </w:rPr>
      </w:pPr>
    </w:p>
    <w:p w:rsidR="00C31A89" w:rsidRDefault="00C31A89" w:rsidP="00DF2F15">
      <w:pPr>
        <w:pStyle w:val="Subtitle"/>
      </w:pPr>
      <w:r>
        <w:t>DHCP</w:t>
      </w:r>
    </w:p>
    <w:p w:rsidR="00C31A89" w:rsidRPr="006C77F7" w:rsidRDefault="00C31A89" w:rsidP="00DF2F15">
      <w:pPr>
        <w:jc w:val="right"/>
        <w:rPr>
          <w:rStyle w:val="SubtleEmphasis"/>
        </w:rPr>
      </w:pPr>
      <w:r w:rsidRPr="006C77F7">
        <w:rPr>
          <w:rStyle w:val="SubtleEmphasis"/>
        </w:rPr>
        <w:t>——</w:t>
      </w:r>
      <w:r w:rsidRPr="006C77F7">
        <w:rPr>
          <w:rStyle w:val="SubtleEmphasis"/>
          <w:rFonts w:hint="eastAsia"/>
        </w:rPr>
        <w:t>最后一步含有</w:t>
      </w:r>
      <w:r w:rsidRPr="006C77F7">
        <w:rPr>
          <w:rStyle w:val="SubtleEmphasis"/>
        </w:rPr>
        <w:t>PAT</w:t>
      </w:r>
      <w:r w:rsidRPr="006C77F7">
        <w:rPr>
          <w:rStyle w:val="SubtleEmphasis"/>
          <w:rFonts w:hint="eastAsia"/>
        </w:rPr>
        <w:t>（</w:t>
      </w:r>
      <w:r w:rsidRPr="006C77F7">
        <w:rPr>
          <w:rStyle w:val="SubtleEmphasis"/>
          <w:rFonts w:hint="eastAsia"/>
          <w:color w:val="FF0000"/>
        </w:rPr>
        <w:t>有疑问</w:t>
      </w:r>
      <w:r w:rsidRPr="006C77F7">
        <w:rPr>
          <w:rStyle w:val="SubtleEmphasis"/>
          <w:rFonts w:hint="eastAsia"/>
        </w:rPr>
        <w:t>）</w:t>
      </w:r>
    </w:p>
    <w:p w:rsidR="00C31A89" w:rsidRDefault="00C31A89" w:rsidP="00DF2F15">
      <w:r>
        <w:rPr>
          <w:rFonts w:hint="eastAsia"/>
        </w:rPr>
        <w:t>实验拓扑：</w:t>
      </w:r>
    </w:p>
    <w:p w:rsidR="00C31A89" w:rsidRDefault="00C31A89" w:rsidP="00DF2F15">
      <w:r>
        <w:rPr>
          <w:noProof/>
        </w:rPr>
        <w:pict>
          <v:shape id="图片 3" o:spid="_x0000_i1026" type="#_x0000_t75" style="width:409.5pt;height:158.25pt;visibility:visible">
            <v:imagedata r:id="rId5" o:title=""/>
          </v:shape>
        </w:pict>
      </w:r>
    </w:p>
    <w:p w:rsidR="00C31A89" w:rsidRDefault="00C31A89" w:rsidP="00DF2F15">
      <w:r>
        <w:rPr>
          <w:rFonts w:hint="eastAsia"/>
        </w:rPr>
        <w:t>实验步骤：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步骤一：基本配置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R4(config)#no ip routing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R4(config)#ip default-gateway 172.16.1.1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dhcp</w:t>
      </w:r>
    </w:p>
    <w:p w:rsidR="00C31A89" w:rsidRDefault="00C31A89" w:rsidP="00DF2F15"/>
    <w:p w:rsidR="00C31A89" w:rsidRDefault="00C31A89" w:rsidP="00DF2F15"/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R5(config)#no ip routing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R5(config)#ip default-gateway 172.16.1.1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dhcp</w:t>
      </w:r>
    </w:p>
    <w:p w:rsidR="00C31A89" w:rsidRDefault="00C31A89" w:rsidP="00DF2F15"/>
    <w:p w:rsidR="00C31A89" w:rsidRDefault="00C31A89" w:rsidP="00DF2F15"/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172.16.1.1 255.255.255.0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67.67.67.6 255.255.255.0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R6(config-if)#no shut</w:t>
      </w:r>
    </w:p>
    <w:p w:rsidR="00C31A89" w:rsidRDefault="00C31A89" w:rsidP="00DF2F15"/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R7(config-if)#ip add 67.67.67.7 255.255.255.0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R7(config-if)#int lo0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R7(config-if)#ip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>.7 255.255.255.0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R7(config-if)#end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步骤二：</w:t>
      </w:r>
      <w:r>
        <w:t>R6</w:t>
      </w:r>
      <w:r>
        <w:rPr>
          <w:rFonts w:hint="eastAsia"/>
        </w:rPr>
        <w:t>，</w:t>
      </w:r>
      <w:r>
        <w:t>R7</w:t>
      </w:r>
      <w:r>
        <w:rPr>
          <w:rFonts w:hint="eastAsia"/>
        </w:rPr>
        <w:t>设置静态路由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23AA">
        <w:t xml:space="preserve">R6(config)#ip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723AA">
          <w:t>7.7.7</w:t>
        </w:r>
      </w:smartTag>
      <w:r w:rsidRPr="00F723AA">
        <w:t>.0 255.255.255.0 e0/1 67.67.67.7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23AA">
        <w:t xml:space="preserve">R7(config)#ip route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723AA">
          <w:t>0.0.0</w:t>
        </w:r>
      </w:smartTag>
      <w:r w:rsidRPr="00F723AA">
        <w:t>.0 0.0.0.0 e0/1 67.67.67.6</w:t>
      </w:r>
    </w:p>
    <w:p w:rsidR="00C31A89" w:rsidRDefault="00C31A89" w:rsidP="00DF2F15"/>
    <w:p w:rsidR="00C31A89" w:rsidRDefault="00C31A89" w:rsidP="00DF2F15">
      <w:r>
        <w:rPr>
          <w:rFonts w:hint="eastAsia"/>
        </w:rPr>
        <w:t>步骤三：配置地址池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R6(config)#ip dhcp pool CHINA-Telecom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R6(dhcp-config)#network 172.16.1.0 /24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R6(dhcp-config)#default-router 172.16.1.1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R6(dhcp-config)#dns-server 172.16.1.1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R6(dhcp-config)#lease 7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R6(dhcp-config)#exit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R6(config)#ip dhcp excluded-address 172.16.1.1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R5(config-if)#no shut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R4(config-if)#no shut</w:t>
      </w:r>
    </w:p>
    <w:p w:rsidR="00C31A89" w:rsidRDefault="00C31A89" w:rsidP="00DF2F15">
      <w:r>
        <w:rPr>
          <w:rFonts w:hint="eastAsia"/>
        </w:rPr>
        <w:t>检验：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R4#show ip int br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                 IP-Address      OK? Method Status                Protocol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Ethernet0/0                172.16.1.2      YES DHCP   up                    up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Ethernet0/1                unassigned      YES unset  administratively down down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Ethernet0/2                unassigned      YES unset  administratively down down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Ethernet0/3                unassigned      YES unset  administratively down down</w:t>
      </w:r>
    </w:p>
    <w:p w:rsidR="00C31A89" w:rsidRDefault="00C31A89" w:rsidP="00DF2F15"/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R5#show ip int br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                 IP-Address      OK? Method Status                Protocol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Ethernet0/0                172.16.1.3      YES DHCP   up                    up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Ethernet0/1                unassigned      YES unset  administratively down down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Ethernet0/2                unassigned      YES unset  administratively down down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Ethernet0/3                unassigned      YES unset  administratively down down</w:t>
      </w:r>
    </w:p>
    <w:p w:rsidR="00C31A89" w:rsidRDefault="00C31A89" w:rsidP="00DF2F15"/>
    <w:p w:rsidR="00C31A89" w:rsidRDefault="00C31A89" w:rsidP="00DF2F15">
      <w:r>
        <w:t>R4</w:t>
      </w:r>
      <w:r>
        <w:rPr>
          <w:rFonts w:hint="eastAsia"/>
        </w:rPr>
        <w:t>：</w:t>
      </w:r>
      <w:r>
        <w:t xml:space="preserve">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 xml:space="preserve">.7    </w:t>
      </w:r>
      <w:r w:rsidRPr="00465A41">
        <w:rPr>
          <w:rFonts w:hint="eastAsia"/>
          <w:color w:val="FF0000"/>
        </w:rPr>
        <w:t>通</w:t>
      </w:r>
    </w:p>
    <w:p w:rsidR="00C31A89" w:rsidRDefault="00C31A89" w:rsidP="00DF2F15">
      <w:r>
        <w:t>R5</w:t>
      </w:r>
      <w:r>
        <w:rPr>
          <w:rFonts w:hint="eastAsia"/>
        </w:rPr>
        <w:t>：</w:t>
      </w:r>
      <w:r>
        <w:t xml:space="preserve">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 xml:space="preserve">.7    </w:t>
      </w:r>
      <w:r w:rsidRPr="00465A41">
        <w:rPr>
          <w:rFonts w:hint="eastAsia"/>
          <w:color w:val="FF0000"/>
        </w:rPr>
        <w:t>通</w:t>
      </w:r>
    </w:p>
    <w:p w:rsidR="00C31A89" w:rsidRDefault="00C31A89" w:rsidP="00DF2F15">
      <w:r>
        <w:t>R7</w:t>
      </w:r>
      <w:r>
        <w:rPr>
          <w:rFonts w:hint="eastAsia"/>
        </w:rPr>
        <w:t>：</w:t>
      </w:r>
      <w:r>
        <w:t>ping 172.16.1.2</w:t>
      </w:r>
      <w:r w:rsidRPr="00465A41">
        <w:rPr>
          <w:rFonts w:hint="eastAsia"/>
          <w:color w:val="FF0000"/>
        </w:rPr>
        <w:t>通</w:t>
      </w:r>
    </w:p>
    <w:p w:rsidR="00C31A89" w:rsidRDefault="00C31A89" w:rsidP="00DF2F15">
      <w:r>
        <w:t xml:space="preserve">    ping 172.16.1.3</w:t>
      </w:r>
      <w:r w:rsidRPr="00465A41">
        <w:rPr>
          <w:rFonts w:hint="eastAsia"/>
          <w:color w:val="FF0000"/>
        </w:rPr>
        <w:t>通</w:t>
      </w:r>
    </w:p>
    <w:p w:rsidR="00C31A89" w:rsidRPr="00204A31" w:rsidRDefault="00C31A89" w:rsidP="00DF2F15"/>
    <w:p w:rsidR="00C31A89" w:rsidRDefault="00C31A89" w:rsidP="00DF2F15">
      <w:r>
        <w:rPr>
          <w:rFonts w:hint="eastAsia"/>
        </w:rPr>
        <w:t>步骤四：</w:t>
      </w:r>
    </w:p>
    <w:p w:rsidR="00C31A89" w:rsidRDefault="00C31A89" w:rsidP="00DF2F15">
      <w:r>
        <w:rPr>
          <w:rFonts w:hint="eastAsia"/>
        </w:rPr>
        <w:t>方法一：</w:t>
      </w:r>
      <w:r>
        <w:t>R6</w:t>
      </w:r>
      <w:r>
        <w:rPr>
          <w:rFonts w:hint="eastAsia"/>
        </w:rPr>
        <w:t>设置自反</w:t>
      </w:r>
      <w:r>
        <w:t xml:space="preserve">ACL </w:t>
      </w:r>
      <w:r>
        <w:rPr>
          <w:rFonts w:hint="eastAsia"/>
        </w:rPr>
        <w:t>保证</w:t>
      </w:r>
      <w:r>
        <w:t xml:space="preserve"> 172.16.1.0/24</w:t>
      </w:r>
      <w:r>
        <w:rPr>
          <w:rFonts w:hint="eastAsia"/>
        </w:rPr>
        <w:t>网段内部网络安全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4A31">
        <w:t>R6#conf 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4A31">
        <w:t>R6(config)#ip access-list extend inside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R6(config-ext-nacl)#permit ip any any reflect Greatwall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R6(config-ext-nacl)#exit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R6(config)#ip access-list extend outside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R6(config-ext-nacl)#evaluate Greatwall</w:t>
      </w:r>
    </w:p>
    <w:p w:rsidR="00C31A89" w:rsidRPr="00F723AA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R6(config-ext-nacl)#exit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access-group inside in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access-group outside in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R6(config-if)#exit</w:t>
      </w:r>
    </w:p>
    <w:p w:rsidR="00C31A89" w:rsidRDefault="00C31A89" w:rsidP="00DF2F15">
      <w:r>
        <w:rPr>
          <w:rFonts w:hint="eastAsia"/>
        </w:rPr>
        <w:t>检验：</w:t>
      </w:r>
    </w:p>
    <w:p w:rsidR="00C31A89" w:rsidRDefault="00C31A89" w:rsidP="00DF2F15">
      <w:r>
        <w:t>R4</w:t>
      </w:r>
      <w:r>
        <w:rPr>
          <w:rFonts w:hint="eastAsia"/>
        </w:rPr>
        <w:t>：</w:t>
      </w:r>
      <w:r>
        <w:t xml:space="preserve">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 xml:space="preserve">.7    </w:t>
      </w:r>
      <w:r w:rsidRPr="00465A41">
        <w:rPr>
          <w:rFonts w:hint="eastAsia"/>
          <w:color w:val="FF0000"/>
        </w:rPr>
        <w:t>通</w:t>
      </w:r>
    </w:p>
    <w:p w:rsidR="00C31A89" w:rsidRDefault="00C31A89" w:rsidP="00DF2F15">
      <w:r>
        <w:t>R5</w:t>
      </w:r>
      <w:r>
        <w:rPr>
          <w:rFonts w:hint="eastAsia"/>
        </w:rPr>
        <w:t>：</w:t>
      </w:r>
      <w:r>
        <w:t xml:space="preserve">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 xml:space="preserve">.7    </w:t>
      </w:r>
      <w:r w:rsidRPr="00465A41">
        <w:rPr>
          <w:rFonts w:hint="eastAsia"/>
          <w:color w:val="FF0000"/>
        </w:rPr>
        <w:t>通</w:t>
      </w:r>
    </w:p>
    <w:p w:rsidR="00C31A89" w:rsidRDefault="00C31A89" w:rsidP="00DF2F15">
      <w:r>
        <w:t>R7</w:t>
      </w:r>
      <w:r>
        <w:rPr>
          <w:rFonts w:hint="eastAsia"/>
        </w:rPr>
        <w:t>：</w:t>
      </w:r>
      <w:r>
        <w:t>ping 172.16.1.2</w:t>
      </w:r>
      <w:r w:rsidRPr="00465A41">
        <w:rPr>
          <w:rFonts w:hint="eastAsia"/>
          <w:color w:val="FF0000"/>
        </w:rPr>
        <w:t>不通</w:t>
      </w:r>
    </w:p>
    <w:p w:rsidR="00C31A89" w:rsidRDefault="00C31A89" w:rsidP="00DF2F15">
      <w:r>
        <w:t xml:space="preserve">    ping 172.16.1.3</w:t>
      </w:r>
      <w:r w:rsidRPr="00465A41">
        <w:rPr>
          <w:rFonts w:hint="eastAsia"/>
          <w:color w:val="FF0000"/>
        </w:rPr>
        <w:t>不通</w:t>
      </w:r>
    </w:p>
    <w:p w:rsidR="00C31A89" w:rsidRDefault="00C31A89" w:rsidP="00DF2F15"/>
    <w:p w:rsidR="00C31A89" w:rsidRDefault="00C31A89" w:rsidP="00DF2F15">
      <w:r>
        <w:rPr>
          <w:rFonts w:hint="eastAsia"/>
        </w:rPr>
        <w:t>方法二：</w:t>
      </w:r>
      <w:r>
        <w:t>R6</w:t>
      </w:r>
      <w:r>
        <w:rPr>
          <w:rFonts w:hint="eastAsia"/>
        </w:rPr>
        <w:t>设置</w:t>
      </w:r>
      <w:r>
        <w:t>PAT</w:t>
      </w:r>
      <w:r>
        <w:rPr>
          <w:rFonts w:hint="eastAsia"/>
        </w:rPr>
        <w:t>（</w:t>
      </w:r>
      <w:r>
        <w:t xml:space="preserve">port address translation </w:t>
      </w:r>
      <w:r>
        <w:rPr>
          <w:rFonts w:hint="eastAsia"/>
        </w:rPr>
        <w:t>端口地址转换）</w:t>
      </w:r>
    </w:p>
    <w:p w:rsidR="00C31A89" w:rsidRDefault="00C31A89" w:rsidP="00DF2F15">
      <w:r>
        <w:t xml:space="preserve">        </w:t>
      </w:r>
      <w:r>
        <w:rPr>
          <w:rFonts w:hint="eastAsia"/>
        </w:rPr>
        <w:t>多对一的转换：多个内网地址对应到一个公网地址</w:t>
      </w:r>
      <w:r>
        <w:t>(</w:t>
      </w:r>
      <w:r w:rsidRPr="006C77F7">
        <w:rPr>
          <w:rFonts w:hint="eastAsia"/>
          <w:color w:val="FF0000"/>
        </w:rPr>
        <w:t>有问题，亟待解决</w:t>
      </w:r>
      <w:r>
        <w:t>)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2B00B2">
        <w:t>R6(config)#int e0/0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2B00B2">
        <w:t>R6(config-if)#ip nat inside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2B00B2">
        <w:t>R6(config-if)#int e0/1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2B00B2">
        <w:t>R6(config-if)#ip nat outside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0310C4">
        <w:t xml:space="preserve">R6(config)#access-list 99 per 172.16.1.0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310C4">
          <w:t>0.0.0</w:t>
        </w:r>
      </w:smartTag>
      <w:r w:rsidRPr="000310C4">
        <w:t>.255</w:t>
      </w:r>
    </w:p>
    <w:p w:rsidR="00C31A89" w:rsidRDefault="00C31A89" w:rsidP="00DF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 w:rsidRPr="000310C4">
        <w:t>R6(config)#ip nat inside source list 99 interface  e0/1 overload</w:t>
      </w:r>
    </w:p>
    <w:p w:rsidR="00C31A89" w:rsidRDefault="00C31A89" w:rsidP="00DF2F15">
      <w:pPr>
        <w:ind w:firstLine="204"/>
      </w:pPr>
    </w:p>
    <w:p w:rsidR="00C31A89" w:rsidRPr="002B00B2" w:rsidRDefault="00C31A89" w:rsidP="00DF2F15"/>
    <w:p w:rsidR="00C31A89" w:rsidRPr="00DF2F15" w:rsidRDefault="00C31A89"/>
    <w:sectPr w:rsidR="00C31A89" w:rsidRPr="00DF2F15" w:rsidSect="00CF2367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F15"/>
    <w:rsid w:val="00023EF5"/>
    <w:rsid w:val="000310C4"/>
    <w:rsid w:val="00204A31"/>
    <w:rsid w:val="00212512"/>
    <w:rsid w:val="00242C12"/>
    <w:rsid w:val="00267711"/>
    <w:rsid w:val="002B00B2"/>
    <w:rsid w:val="003C5913"/>
    <w:rsid w:val="00465A41"/>
    <w:rsid w:val="004F4114"/>
    <w:rsid w:val="00511BE9"/>
    <w:rsid w:val="005B24E2"/>
    <w:rsid w:val="005D73C2"/>
    <w:rsid w:val="005F2B99"/>
    <w:rsid w:val="0066213B"/>
    <w:rsid w:val="006C77F7"/>
    <w:rsid w:val="0079698B"/>
    <w:rsid w:val="007A406E"/>
    <w:rsid w:val="007B2E13"/>
    <w:rsid w:val="00804515"/>
    <w:rsid w:val="00856562"/>
    <w:rsid w:val="008613D2"/>
    <w:rsid w:val="00973366"/>
    <w:rsid w:val="009D2A29"/>
    <w:rsid w:val="00A66C87"/>
    <w:rsid w:val="00AA1B44"/>
    <w:rsid w:val="00AA6730"/>
    <w:rsid w:val="00C31A89"/>
    <w:rsid w:val="00C5090F"/>
    <w:rsid w:val="00CA2DAC"/>
    <w:rsid w:val="00CF2367"/>
    <w:rsid w:val="00DF2F15"/>
    <w:rsid w:val="00E84108"/>
    <w:rsid w:val="00F723AA"/>
    <w:rsid w:val="00F91DF6"/>
    <w:rsid w:val="00F9598F"/>
    <w:rsid w:val="00FA41F0"/>
    <w:rsid w:val="00FD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1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DF2F1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F2F15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99"/>
    <w:qFormat/>
    <w:rsid w:val="00DF2F15"/>
    <w:rPr>
      <w:rFonts w:cs="Times New Roman"/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DF2F15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F2F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2F1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238</TotalTime>
  <Pages>6</Pages>
  <Words>818</Words>
  <Characters>4669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未完成版</dc:title>
  <dc:subject/>
  <dc:creator>JK</dc:creator>
  <cp:keywords>ccie</cp:keywords>
  <dc:description/>
  <cp:lastModifiedBy>lenovo</cp:lastModifiedBy>
  <cp:revision>6</cp:revision>
  <dcterms:created xsi:type="dcterms:W3CDTF">2016-04-12T02:21:00Z</dcterms:created>
  <dcterms:modified xsi:type="dcterms:W3CDTF">2016-04-14T12:31:00Z</dcterms:modified>
</cp:coreProperties>
</file>