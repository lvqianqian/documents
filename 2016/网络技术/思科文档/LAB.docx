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4F6" w:rsidRDefault="009904F6">
      <w:r>
        <w:rPr>
          <w:rFonts w:hint="eastAsia"/>
        </w:rPr>
        <w:t>路由策略解析实验</w:t>
      </w:r>
    </w:p>
    <w:p w:rsidR="009904F6" w:rsidRDefault="009904F6"/>
    <w:p w:rsidR="009904F6" w:rsidRDefault="009904F6">
      <w:r>
        <w:rPr>
          <w:rFonts w:hint="eastAsia"/>
        </w:rPr>
        <w:t>一：实验步骤</w:t>
      </w:r>
    </w:p>
    <w:p w:rsidR="009904F6" w:rsidRDefault="009904F6"/>
    <w:p w:rsidR="009904F6" w:rsidRDefault="009904F6">
      <w:r>
        <w:rPr>
          <w:rFonts w:hint="eastAsia"/>
        </w:rPr>
        <w:t>步骤</w:t>
      </w:r>
      <w:r>
        <w:t>1</w:t>
      </w:r>
      <w:r>
        <w:rPr>
          <w:rFonts w:hint="eastAsia"/>
        </w:rPr>
        <w:t>：基础配置</w:t>
      </w:r>
    </w:p>
    <w:p w:rsidR="009904F6" w:rsidRDefault="009904F6"/>
    <w:p w:rsidR="009904F6" w:rsidRDefault="009904F6">
      <w:r>
        <w:rPr>
          <w:rFonts w:hint="eastAsia"/>
        </w:rPr>
        <w:t>步骤</w:t>
      </w:r>
      <w:r>
        <w:t>2</w:t>
      </w:r>
      <w:r>
        <w:rPr>
          <w:rFonts w:hint="eastAsia"/>
        </w:rPr>
        <w:t>：完成</w:t>
      </w:r>
      <w:r>
        <w:t>EIGRP</w:t>
      </w:r>
      <w:r>
        <w:rPr>
          <w:rFonts w:hint="eastAsia"/>
        </w:rPr>
        <w:t>的配置</w:t>
      </w:r>
    </w:p>
    <w:p w:rsidR="009904F6" w:rsidRDefault="009904F6">
      <w:r>
        <w:rPr>
          <w:rFonts w:hint="eastAsia"/>
        </w:rPr>
        <w:t>例如：宣告</w:t>
      </w:r>
      <w:r>
        <w:br/>
      </w:r>
    </w:p>
    <w:p w:rsidR="009904F6" w:rsidRDefault="009904F6">
      <w:r>
        <w:rPr>
          <w:rFonts w:hint="eastAsia"/>
        </w:rPr>
        <w:t>步骤</w:t>
      </w:r>
      <w:r>
        <w:t>3</w:t>
      </w:r>
      <w:r>
        <w:rPr>
          <w:rFonts w:hint="eastAsia"/>
        </w:rPr>
        <w:t>：完成</w:t>
      </w:r>
      <w:r>
        <w:t>OSPF</w:t>
      </w:r>
      <w:r>
        <w:rPr>
          <w:rFonts w:hint="eastAsia"/>
        </w:rPr>
        <w:t>的配置</w:t>
      </w:r>
    </w:p>
    <w:p w:rsidR="009904F6" w:rsidRDefault="009904F6"/>
    <w:p w:rsidR="009904F6" w:rsidRDefault="009904F6">
      <w:r>
        <w:rPr>
          <w:rFonts w:hint="eastAsia"/>
        </w:rPr>
        <w:t>步骤</w:t>
      </w:r>
      <w:r>
        <w:t>4</w:t>
      </w:r>
      <w:r>
        <w:rPr>
          <w:rFonts w:hint="eastAsia"/>
        </w:rPr>
        <w:t>：完成</w:t>
      </w:r>
      <w:r>
        <w:t xml:space="preserve"> R7 loopback 150.7.7.0/24 </w:t>
      </w:r>
      <w:r>
        <w:rPr>
          <w:rFonts w:hint="eastAsia"/>
        </w:rPr>
        <w:t>以外部路由形式进入</w:t>
      </w:r>
      <w:r>
        <w:t>EIGRP</w:t>
      </w:r>
      <w:r>
        <w:br/>
      </w:r>
      <w:r>
        <w:rPr>
          <w:rFonts w:hint="eastAsia"/>
        </w:rPr>
        <w:t>！！注意</w:t>
      </w:r>
      <w:r>
        <w:br/>
      </w:r>
      <w:r>
        <w:rPr>
          <w:rFonts w:hint="eastAsia"/>
        </w:rPr>
        <w:t>重分发直连网络</w:t>
      </w:r>
    </w:p>
    <w:p w:rsidR="009904F6" w:rsidRDefault="009904F6">
      <w:r>
        <w:t>router eigrp &lt;as-id&gt;</w:t>
      </w:r>
    </w:p>
    <w:p w:rsidR="009904F6" w:rsidRDefault="009904F6">
      <w:r>
        <w:t>redistribute connect</w:t>
      </w:r>
    </w:p>
    <w:p w:rsidR="009904F6" w:rsidRPr="00E81753" w:rsidRDefault="009904F6" w:rsidP="00E81753">
      <w:r w:rsidRPr="00E81753">
        <w:t>ip access-list standard CON</w:t>
      </w:r>
      <w:r>
        <w:t xml:space="preserve"> //</w:t>
      </w:r>
      <w:r>
        <w:rPr>
          <w:rFonts w:hint="eastAsia"/>
        </w:rPr>
        <w:t>利用</w:t>
      </w:r>
      <w:r>
        <w:t xml:space="preserve">ACL </w:t>
      </w:r>
      <w:r>
        <w:rPr>
          <w:rFonts w:hint="eastAsia"/>
        </w:rPr>
        <w:t>抓取路由</w:t>
      </w:r>
    </w:p>
    <w:p w:rsidR="009904F6" w:rsidRPr="00E81753" w:rsidRDefault="009904F6" w:rsidP="00E81753">
      <w:r w:rsidRPr="00E81753">
        <w:t xml:space="preserve"> permit 150.7.7.0 0.0.0.255</w:t>
      </w:r>
    </w:p>
    <w:p w:rsidR="009904F6" w:rsidRPr="00E81753" w:rsidRDefault="009904F6" w:rsidP="00E81753">
      <w:r w:rsidRPr="00E81753">
        <w:t>!</w:t>
      </w:r>
    </w:p>
    <w:p w:rsidR="009904F6" w:rsidRPr="00E81753" w:rsidRDefault="009904F6" w:rsidP="00E81753">
      <w:r w:rsidRPr="00E81753">
        <w:t>route-map CTE permit 10</w:t>
      </w:r>
      <w:r>
        <w:t xml:space="preserve"> //route-map</w:t>
      </w:r>
      <w:r>
        <w:rPr>
          <w:rFonts w:hint="eastAsia"/>
        </w:rPr>
        <w:t>利用</w:t>
      </w:r>
      <w:r>
        <w:t xml:space="preserve">ACL </w:t>
      </w:r>
      <w:r>
        <w:rPr>
          <w:rFonts w:hint="eastAsia"/>
        </w:rPr>
        <w:t>放行特定路由</w:t>
      </w:r>
    </w:p>
    <w:p w:rsidR="009904F6" w:rsidRPr="00E81753" w:rsidRDefault="009904F6" w:rsidP="00E81753">
      <w:r w:rsidRPr="00E81753">
        <w:t xml:space="preserve"> match ip address CON</w:t>
      </w:r>
    </w:p>
    <w:p w:rsidR="009904F6" w:rsidRPr="00E81753" w:rsidRDefault="009904F6" w:rsidP="00E81753">
      <w:r w:rsidRPr="00E81753">
        <w:t>!</w:t>
      </w:r>
    </w:p>
    <w:p w:rsidR="009904F6" w:rsidRPr="00E81753" w:rsidRDefault="009904F6" w:rsidP="00E81753">
      <w:r w:rsidRPr="00E81753">
        <w:t>router eigrp 1</w:t>
      </w:r>
      <w:r>
        <w:t xml:space="preserve"> //</w:t>
      </w:r>
      <w:r>
        <w:rPr>
          <w:rFonts w:hint="eastAsia"/>
        </w:rPr>
        <w:t>重分发时，利用</w:t>
      </w:r>
      <w:r>
        <w:t xml:space="preserve">ROUTE-MAP </w:t>
      </w:r>
      <w:r>
        <w:rPr>
          <w:rFonts w:hint="eastAsia"/>
        </w:rPr>
        <w:t>完成过滤</w:t>
      </w:r>
    </w:p>
    <w:p w:rsidR="009904F6" w:rsidRDefault="009904F6" w:rsidP="00E81753">
      <w:r w:rsidRPr="00E81753">
        <w:t>redistribute connected route-map CTE</w:t>
      </w:r>
    </w:p>
    <w:p w:rsidR="009904F6" w:rsidRDefault="009904F6" w:rsidP="00E81753"/>
    <w:p w:rsidR="009904F6" w:rsidRDefault="009904F6" w:rsidP="00E81753">
      <w:r>
        <w:rPr>
          <w:rFonts w:hint="eastAsia"/>
        </w:rPr>
        <w:t>此时观察</w:t>
      </w:r>
      <w:r>
        <w:t xml:space="preserve">R6 R3 R4 </w:t>
      </w:r>
      <w:r>
        <w:rPr>
          <w:rFonts w:hint="eastAsia"/>
        </w:rPr>
        <w:t>路由表中</w:t>
      </w:r>
      <w:r>
        <w:t xml:space="preserve">EIGRP </w:t>
      </w:r>
      <w:r>
        <w:rPr>
          <w:rFonts w:hint="eastAsia"/>
        </w:rPr>
        <w:t>外部路由，应该只有</w:t>
      </w:r>
      <w:r>
        <w:t>150.7.7.0/24</w:t>
      </w:r>
      <w:r>
        <w:rPr>
          <w:rFonts w:hint="eastAsia"/>
        </w:rPr>
        <w:t>。</w:t>
      </w:r>
    </w:p>
    <w:p w:rsidR="009904F6" w:rsidRDefault="009904F6" w:rsidP="00E81753">
      <w:r>
        <w:rPr>
          <w:rFonts w:hint="eastAsia"/>
        </w:rPr>
        <w:t>步骤</w:t>
      </w:r>
      <w:r>
        <w:t>5</w:t>
      </w:r>
      <w:r>
        <w:rPr>
          <w:rFonts w:hint="eastAsia"/>
        </w:rPr>
        <w:t>：完成</w:t>
      </w:r>
      <w:r>
        <w:t xml:space="preserve">EIGRP </w:t>
      </w:r>
      <w:r>
        <w:rPr>
          <w:rFonts w:hint="eastAsia"/>
        </w:rPr>
        <w:t>到</w:t>
      </w:r>
      <w:r>
        <w:t xml:space="preserve">OSPF </w:t>
      </w:r>
      <w:r>
        <w:rPr>
          <w:rFonts w:hint="eastAsia"/>
        </w:rPr>
        <w:t>的重分发，且满足如下需求：</w:t>
      </w:r>
      <w:r>
        <w:br/>
        <w:t xml:space="preserve">R1 </w:t>
      </w:r>
      <w:r>
        <w:rPr>
          <w:rFonts w:hint="eastAsia"/>
        </w:rPr>
        <w:t>抵达</w:t>
      </w:r>
      <w:r>
        <w:t>R6 LOOPBACK 0</w:t>
      </w:r>
      <w:r>
        <w:rPr>
          <w:rFonts w:hint="eastAsia"/>
        </w:rPr>
        <w:t>，优选</w:t>
      </w:r>
      <w:r>
        <w:t xml:space="preserve">R3 </w:t>
      </w:r>
      <w:r>
        <w:rPr>
          <w:rFonts w:hint="eastAsia"/>
        </w:rPr>
        <w:t>次选</w:t>
      </w:r>
      <w:r>
        <w:t>R4</w:t>
      </w:r>
    </w:p>
    <w:p w:rsidR="009904F6" w:rsidRDefault="009904F6" w:rsidP="00E81753">
      <w:r>
        <w:t xml:space="preserve">R1 </w:t>
      </w:r>
      <w:r>
        <w:rPr>
          <w:rFonts w:hint="eastAsia"/>
        </w:rPr>
        <w:t>抵达</w:t>
      </w:r>
      <w:r>
        <w:t>R7 LOOPBACK 0</w:t>
      </w:r>
      <w:r>
        <w:rPr>
          <w:rFonts w:hint="eastAsia"/>
        </w:rPr>
        <w:t>，优选</w:t>
      </w:r>
      <w:r>
        <w:t xml:space="preserve">R4 </w:t>
      </w:r>
      <w:r>
        <w:rPr>
          <w:rFonts w:hint="eastAsia"/>
        </w:rPr>
        <w:t>次选</w:t>
      </w:r>
      <w:r>
        <w:t>R3</w:t>
      </w:r>
    </w:p>
    <w:p w:rsidR="009904F6" w:rsidRDefault="009904F6" w:rsidP="00E81753">
      <w:r>
        <w:t xml:space="preserve">R1 </w:t>
      </w:r>
      <w:r>
        <w:rPr>
          <w:rFonts w:hint="eastAsia"/>
        </w:rPr>
        <w:t>抵达</w:t>
      </w:r>
      <w:r>
        <w:t xml:space="preserve">150.7.7.0/24 </w:t>
      </w:r>
      <w:r>
        <w:rPr>
          <w:rFonts w:hint="eastAsia"/>
        </w:rPr>
        <w:t>负载均衡同时选</w:t>
      </w:r>
      <w:r>
        <w:t>R3 R4</w:t>
      </w:r>
      <w:r>
        <w:rPr>
          <w:rFonts w:hint="eastAsia"/>
        </w:rPr>
        <w:t>。</w:t>
      </w:r>
    </w:p>
    <w:p w:rsidR="009904F6" w:rsidRDefault="009904F6" w:rsidP="00E81753">
      <w:r>
        <w:rPr>
          <w:rFonts w:hint="eastAsia"/>
        </w:rPr>
        <w:t>！！注意</w:t>
      </w:r>
    </w:p>
    <w:p w:rsidR="009904F6" w:rsidRDefault="009904F6" w:rsidP="00E81753">
      <w:r>
        <w:rPr>
          <w:rFonts w:hint="eastAsia"/>
        </w:rPr>
        <w:t>进行重分发之前，务必考虑管理距离是否带来次优路径。</w:t>
      </w:r>
    </w:p>
    <w:p w:rsidR="009904F6" w:rsidRDefault="009904F6" w:rsidP="00E81753">
      <w:r>
        <w:rPr>
          <w:rFonts w:hint="eastAsia"/>
        </w:rPr>
        <w:t>步骤</w:t>
      </w:r>
      <w:r>
        <w:t xml:space="preserve">5.1 </w:t>
      </w:r>
      <w:r>
        <w:rPr>
          <w:rFonts w:hint="eastAsia"/>
        </w:rPr>
        <w:t>避免管理距离带来的次优问题</w:t>
      </w:r>
      <w:r>
        <w:br/>
      </w:r>
      <w:r>
        <w:rPr>
          <w:rFonts w:hint="eastAsia"/>
        </w:rPr>
        <w:t>在</w:t>
      </w:r>
      <w:r>
        <w:t xml:space="preserve">OSPF </w:t>
      </w:r>
      <w:r>
        <w:rPr>
          <w:rFonts w:hint="eastAsia"/>
        </w:rPr>
        <w:t>下，将</w:t>
      </w:r>
      <w:r>
        <w:t>150</w:t>
      </w:r>
      <w:r>
        <w:rPr>
          <w:rFonts w:hint="eastAsia"/>
        </w:rPr>
        <w:t>路由管理距离改为</w:t>
      </w:r>
      <w:r>
        <w:t>171</w:t>
      </w:r>
    </w:p>
    <w:p w:rsidR="009904F6" w:rsidRDefault="009904F6" w:rsidP="00E81753">
      <w:r>
        <w:t>R4</w:t>
      </w:r>
    </w:p>
    <w:p w:rsidR="009904F6" w:rsidRPr="00904300" w:rsidRDefault="009904F6" w:rsidP="00904300">
      <w:r w:rsidRPr="00904300">
        <w:t>ip access-list standard FEIGRP</w:t>
      </w:r>
    </w:p>
    <w:p w:rsidR="009904F6" w:rsidRPr="00904300" w:rsidRDefault="009904F6" w:rsidP="00904300">
      <w:r w:rsidRPr="00904300">
        <w:t xml:space="preserve"> permit 150.7.7.0 0.0.0.255</w:t>
      </w:r>
    </w:p>
    <w:p w:rsidR="009904F6" w:rsidRPr="00904300" w:rsidRDefault="009904F6" w:rsidP="00904300">
      <w:r w:rsidRPr="00904300">
        <w:t>!</w:t>
      </w:r>
    </w:p>
    <w:p w:rsidR="009904F6" w:rsidRPr="00904300" w:rsidRDefault="009904F6" w:rsidP="00904300">
      <w:r w:rsidRPr="00904300">
        <w:t>router ospf 1</w:t>
      </w:r>
    </w:p>
    <w:p w:rsidR="009904F6" w:rsidRDefault="009904F6" w:rsidP="00904300">
      <w:r w:rsidRPr="00904300">
        <w:t>distance 171 31.31.33.33 0.0.0.0 FEIGRP</w:t>
      </w:r>
    </w:p>
    <w:p w:rsidR="009904F6" w:rsidRDefault="009904F6" w:rsidP="00904300">
      <w:r>
        <w:t>R3</w:t>
      </w:r>
    </w:p>
    <w:p w:rsidR="009904F6" w:rsidRPr="00904300" w:rsidRDefault="009904F6" w:rsidP="00B207C9">
      <w:r w:rsidRPr="00904300">
        <w:t>ip access-list standard FEIGRP</w:t>
      </w:r>
    </w:p>
    <w:p w:rsidR="009904F6" w:rsidRPr="00904300" w:rsidRDefault="009904F6" w:rsidP="00B207C9">
      <w:r w:rsidRPr="00904300">
        <w:t xml:space="preserve"> permit 150.7.7.0 0.0.0.255</w:t>
      </w:r>
    </w:p>
    <w:p w:rsidR="009904F6" w:rsidRPr="00904300" w:rsidRDefault="009904F6" w:rsidP="00B207C9">
      <w:r w:rsidRPr="00904300">
        <w:t>!</w:t>
      </w:r>
    </w:p>
    <w:p w:rsidR="009904F6" w:rsidRPr="00904300" w:rsidRDefault="009904F6" w:rsidP="00B207C9">
      <w:r w:rsidRPr="00904300">
        <w:t>router ospf 1</w:t>
      </w:r>
    </w:p>
    <w:p w:rsidR="009904F6" w:rsidRDefault="009904F6" w:rsidP="00B207C9">
      <w:r w:rsidRPr="00904300">
        <w:t>distance 171 31.31.</w:t>
      </w:r>
      <w:r>
        <w:t>44</w:t>
      </w:r>
      <w:r w:rsidRPr="00904300">
        <w:t>.</w:t>
      </w:r>
      <w:r>
        <w:t xml:space="preserve">44 </w:t>
      </w:r>
      <w:r w:rsidRPr="00904300">
        <w:t>0.0.0.0 FEIGRP</w:t>
      </w:r>
    </w:p>
    <w:p w:rsidR="009904F6" w:rsidRDefault="009904F6" w:rsidP="00904300"/>
    <w:p w:rsidR="009904F6" w:rsidRDefault="009904F6" w:rsidP="00E81753">
      <w:r>
        <w:t xml:space="preserve">OSPF </w:t>
      </w:r>
      <w:r>
        <w:rPr>
          <w:rFonts w:hint="eastAsia"/>
        </w:rPr>
        <w:t>的管理距离更新源是产生该更新设备的</w:t>
      </w:r>
      <w:r>
        <w:t>RID</w:t>
      </w:r>
      <w:r>
        <w:rPr>
          <w:rFonts w:hint="eastAsia"/>
        </w:rPr>
        <w:t>，所有</w:t>
      </w:r>
      <w:r>
        <w:t xml:space="preserve">R3 </w:t>
      </w:r>
      <w:r>
        <w:rPr>
          <w:rFonts w:hint="eastAsia"/>
        </w:rPr>
        <w:t>把</w:t>
      </w:r>
      <w:r>
        <w:t>150</w:t>
      </w:r>
      <w:r>
        <w:rPr>
          <w:rFonts w:hint="eastAsia"/>
        </w:rPr>
        <w:t>带入</w:t>
      </w:r>
      <w:r>
        <w:t>OSPF</w:t>
      </w:r>
      <w:r>
        <w:rPr>
          <w:rFonts w:hint="eastAsia"/>
        </w:rPr>
        <w:t>，</w:t>
      </w:r>
      <w:r>
        <w:t xml:space="preserve">R3 </w:t>
      </w:r>
      <w:r>
        <w:rPr>
          <w:rFonts w:hint="eastAsia"/>
        </w:rPr>
        <w:t>就是</w:t>
      </w:r>
      <w:r>
        <w:t>ASBR</w:t>
      </w:r>
      <w:r>
        <w:rPr>
          <w:rFonts w:hint="eastAsia"/>
        </w:rPr>
        <w:t>，是产生更新的设备，最终更新源就是</w:t>
      </w:r>
      <w:r>
        <w:t>R3</w:t>
      </w:r>
      <w:r>
        <w:rPr>
          <w:rFonts w:hint="eastAsia"/>
        </w:rPr>
        <w:t>的</w:t>
      </w:r>
      <w:r>
        <w:t>RID</w:t>
      </w:r>
      <w:r>
        <w:rPr>
          <w:rFonts w:hint="eastAsia"/>
        </w:rPr>
        <w:t>。</w:t>
      </w:r>
    </w:p>
    <w:p w:rsidR="009904F6" w:rsidRDefault="009904F6" w:rsidP="00E81753">
      <w:r>
        <w:t xml:space="preserve">RIP EIGRP BGP </w:t>
      </w:r>
      <w:r>
        <w:rPr>
          <w:rFonts w:hint="eastAsia"/>
        </w:rPr>
        <w:t>的更新源相对</w:t>
      </w:r>
      <w:r>
        <w:t xml:space="preserve">OSPF </w:t>
      </w:r>
      <w:r>
        <w:rPr>
          <w:rFonts w:hint="eastAsia"/>
        </w:rPr>
        <w:t>简单，谁发更新谁是更新源。</w:t>
      </w:r>
    </w:p>
    <w:p w:rsidR="009904F6" w:rsidRDefault="009904F6" w:rsidP="00E81753">
      <w:r>
        <w:rPr>
          <w:rFonts w:hint="eastAsia"/>
        </w:rPr>
        <w:t>步骤</w:t>
      </w:r>
      <w:r>
        <w:t xml:space="preserve">5.2 </w:t>
      </w:r>
      <w:r>
        <w:rPr>
          <w:rFonts w:hint="eastAsia"/>
        </w:rPr>
        <w:t>完成</w:t>
      </w:r>
      <w:r>
        <w:t xml:space="preserve">EIGRP </w:t>
      </w:r>
      <w:r>
        <w:rPr>
          <w:rFonts w:hint="eastAsia"/>
        </w:rPr>
        <w:t>到</w:t>
      </w:r>
      <w:r>
        <w:t>OSPF</w:t>
      </w:r>
      <w:r>
        <w:rPr>
          <w:rFonts w:hint="eastAsia"/>
        </w:rPr>
        <w:t>的重分发，并且满足路由更新策略</w:t>
      </w:r>
    </w:p>
    <w:p w:rsidR="009904F6" w:rsidRDefault="009904F6" w:rsidP="00E81753"/>
    <w:p w:rsidR="009904F6" w:rsidRDefault="009904F6" w:rsidP="00E81753">
      <w:r>
        <w:t>R3</w:t>
      </w:r>
    </w:p>
    <w:p w:rsidR="009904F6" w:rsidRDefault="009904F6" w:rsidP="00E81753">
      <w:r>
        <w:t>ip access-list st ETO1</w:t>
      </w:r>
    </w:p>
    <w:p w:rsidR="009904F6" w:rsidRDefault="009904F6" w:rsidP="00E81753">
      <w:r>
        <w:t>permit 31.31.66.0 0.0.0.255</w:t>
      </w:r>
    </w:p>
    <w:p w:rsidR="009904F6" w:rsidRDefault="009904F6" w:rsidP="00E81753">
      <w:r>
        <w:t>!</w:t>
      </w:r>
    </w:p>
    <w:p w:rsidR="009904F6" w:rsidRDefault="009904F6" w:rsidP="00E81753">
      <w:r>
        <w:t>ip access-list st ETO2</w:t>
      </w:r>
    </w:p>
    <w:p w:rsidR="009904F6" w:rsidRDefault="009904F6" w:rsidP="00E81753">
      <w:r>
        <w:t>permit 31.31.77.0 0.0.0.255</w:t>
      </w:r>
    </w:p>
    <w:p w:rsidR="009904F6" w:rsidRDefault="009904F6" w:rsidP="00E81753">
      <w:r>
        <w:t>!</w:t>
      </w:r>
    </w:p>
    <w:p w:rsidR="009904F6" w:rsidRDefault="009904F6" w:rsidP="00E81753">
      <w:r>
        <w:t>ip access-list st ETO3</w:t>
      </w:r>
    </w:p>
    <w:p w:rsidR="009904F6" w:rsidRDefault="009904F6" w:rsidP="00E81753">
      <w:r>
        <w:t>permit 150.7.7.0 0.0.0.255</w:t>
      </w:r>
    </w:p>
    <w:p w:rsidR="009904F6" w:rsidRDefault="009904F6" w:rsidP="00E81753">
      <w:r>
        <w:t>!</w:t>
      </w:r>
    </w:p>
    <w:p w:rsidR="009904F6" w:rsidRDefault="009904F6" w:rsidP="00E81753">
      <w:r>
        <w:t>route-map ETO permit 10</w:t>
      </w:r>
    </w:p>
    <w:p w:rsidR="009904F6" w:rsidRDefault="009904F6" w:rsidP="00E81753">
      <w:r>
        <w:t>match ip address ETO1</w:t>
      </w:r>
    </w:p>
    <w:p w:rsidR="009904F6" w:rsidRDefault="009904F6" w:rsidP="00E81753">
      <w:r>
        <w:t>set metric 10</w:t>
      </w:r>
    </w:p>
    <w:p w:rsidR="009904F6" w:rsidRDefault="009904F6" w:rsidP="00E81753">
      <w:r>
        <w:t>!</w:t>
      </w:r>
    </w:p>
    <w:p w:rsidR="009904F6" w:rsidRDefault="009904F6" w:rsidP="00E81753">
      <w:r>
        <w:t>route-map ETO permit 20</w:t>
      </w:r>
    </w:p>
    <w:p w:rsidR="009904F6" w:rsidRDefault="009904F6" w:rsidP="00E81753">
      <w:r>
        <w:t>match ip address ETO2</w:t>
      </w:r>
    </w:p>
    <w:p w:rsidR="009904F6" w:rsidRDefault="009904F6" w:rsidP="00E81753">
      <w:r>
        <w:t>set metric 20</w:t>
      </w:r>
    </w:p>
    <w:p w:rsidR="009904F6" w:rsidRDefault="009904F6" w:rsidP="00E81753">
      <w:r>
        <w:t>!</w:t>
      </w:r>
    </w:p>
    <w:p w:rsidR="009904F6" w:rsidRDefault="009904F6" w:rsidP="00E81753">
      <w:r>
        <w:t>route-map ETO permit 30</w:t>
      </w:r>
    </w:p>
    <w:p w:rsidR="009904F6" w:rsidRDefault="009904F6" w:rsidP="00E81753">
      <w:r>
        <w:t>match ip address ETO3</w:t>
      </w:r>
    </w:p>
    <w:p w:rsidR="009904F6" w:rsidRDefault="009904F6" w:rsidP="00E81753">
      <w:r>
        <w:t>set metric 20</w:t>
      </w:r>
    </w:p>
    <w:p w:rsidR="009904F6" w:rsidRDefault="009904F6" w:rsidP="00E81753">
      <w:r>
        <w:t>!</w:t>
      </w:r>
    </w:p>
    <w:p w:rsidR="009904F6" w:rsidRDefault="009904F6" w:rsidP="00E81753">
      <w:r>
        <w:t>router ospf 1</w:t>
      </w:r>
    </w:p>
    <w:p w:rsidR="009904F6" w:rsidRDefault="009904F6" w:rsidP="00E81753">
      <w:r>
        <w:t>redistribute eigrp 1 subnets route-map ETO</w:t>
      </w:r>
    </w:p>
    <w:p w:rsidR="009904F6" w:rsidRDefault="009904F6" w:rsidP="00E81753"/>
    <w:p w:rsidR="009904F6" w:rsidRDefault="009904F6" w:rsidP="00B207C9">
      <w:r>
        <w:t>R4</w:t>
      </w:r>
    </w:p>
    <w:p w:rsidR="009904F6" w:rsidRDefault="009904F6" w:rsidP="00B207C9">
      <w:r>
        <w:t>ip access-list st ETO1</w:t>
      </w:r>
    </w:p>
    <w:p w:rsidR="009904F6" w:rsidRDefault="009904F6" w:rsidP="00B207C9">
      <w:r>
        <w:t>permit 31.31.66.0 0.0.0.255</w:t>
      </w:r>
    </w:p>
    <w:p w:rsidR="009904F6" w:rsidRDefault="009904F6" w:rsidP="00B207C9">
      <w:r>
        <w:t>!</w:t>
      </w:r>
    </w:p>
    <w:p w:rsidR="009904F6" w:rsidRDefault="009904F6" w:rsidP="00B207C9">
      <w:r>
        <w:t>ip access-list st ETO2</w:t>
      </w:r>
    </w:p>
    <w:p w:rsidR="009904F6" w:rsidRDefault="009904F6" w:rsidP="00B207C9">
      <w:r>
        <w:t>permit 31.31.77.0 0.0.0.255</w:t>
      </w:r>
    </w:p>
    <w:p w:rsidR="009904F6" w:rsidRDefault="009904F6" w:rsidP="00B207C9">
      <w:r>
        <w:t>!</w:t>
      </w:r>
    </w:p>
    <w:p w:rsidR="009904F6" w:rsidRDefault="009904F6" w:rsidP="00B207C9">
      <w:r>
        <w:t>ip access-list st ETO3</w:t>
      </w:r>
    </w:p>
    <w:p w:rsidR="009904F6" w:rsidRDefault="009904F6" w:rsidP="00B207C9">
      <w:r>
        <w:t>permit 150.7.7.0 0.0.0.255</w:t>
      </w:r>
    </w:p>
    <w:p w:rsidR="009904F6" w:rsidRDefault="009904F6" w:rsidP="00B207C9">
      <w:r>
        <w:t>!</w:t>
      </w:r>
    </w:p>
    <w:p w:rsidR="009904F6" w:rsidRDefault="009904F6" w:rsidP="00B207C9">
      <w:r>
        <w:t>route-map ETO permit 10</w:t>
      </w:r>
    </w:p>
    <w:p w:rsidR="009904F6" w:rsidRDefault="009904F6" w:rsidP="00B207C9">
      <w:r>
        <w:t>match ip address ETO1</w:t>
      </w:r>
    </w:p>
    <w:p w:rsidR="009904F6" w:rsidRDefault="009904F6" w:rsidP="00B207C9">
      <w:r>
        <w:t>set metric 20</w:t>
      </w:r>
    </w:p>
    <w:p w:rsidR="009904F6" w:rsidRDefault="009904F6" w:rsidP="00B207C9">
      <w:r>
        <w:t>!</w:t>
      </w:r>
    </w:p>
    <w:p w:rsidR="009904F6" w:rsidRDefault="009904F6" w:rsidP="00B207C9">
      <w:r>
        <w:t>route-map ETO permit 20</w:t>
      </w:r>
    </w:p>
    <w:p w:rsidR="009904F6" w:rsidRDefault="009904F6" w:rsidP="00B207C9">
      <w:r>
        <w:t>match ip address ETO2</w:t>
      </w:r>
    </w:p>
    <w:p w:rsidR="009904F6" w:rsidRDefault="009904F6" w:rsidP="00B207C9">
      <w:r>
        <w:t>set metric 10</w:t>
      </w:r>
    </w:p>
    <w:p w:rsidR="009904F6" w:rsidRDefault="009904F6" w:rsidP="00B207C9">
      <w:r>
        <w:t>!</w:t>
      </w:r>
    </w:p>
    <w:p w:rsidR="009904F6" w:rsidRDefault="009904F6" w:rsidP="00B207C9">
      <w:r>
        <w:t>route-map ETO permit 30</w:t>
      </w:r>
    </w:p>
    <w:p w:rsidR="009904F6" w:rsidRDefault="009904F6" w:rsidP="00B207C9">
      <w:r>
        <w:t>match ip address ETO3</w:t>
      </w:r>
    </w:p>
    <w:p w:rsidR="009904F6" w:rsidRDefault="009904F6" w:rsidP="00B207C9">
      <w:r>
        <w:t>set metric 20</w:t>
      </w:r>
    </w:p>
    <w:p w:rsidR="009904F6" w:rsidRDefault="009904F6" w:rsidP="00B207C9">
      <w:r>
        <w:t>!</w:t>
      </w:r>
    </w:p>
    <w:p w:rsidR="009904F6" w:rsidRDefault="009904F6" w:rsidP="00B207C9">
      <w:r>
        <w:t>router ospf 1</w:t>
      </w:r>
    </w:p>
    <w:p w:rsidR="009904F6" w:rsidRDefault="009904F6" w:rsidP="00B207C9">
      <w:r>
        <w:t>redistribute eigrp 1 subnets route-map ETO</w:t>
      </w:r>
    </w:p>
    <w:p w:rsidR="009904F6" w:rsidRDefault="009904F6" w:rsidP="00E81753"/>
    <w:p w:rsidR="009904F6" w:rsidRDefault="009904F6" w:rsidP="00E81753">
      <w:r>
        <w:rPr>
          <w:rFonts w:hint="eastAsia"/>
        </w:rPr>
        <w:t>此时校验</w:t>
      </w:r>
      <w:r>
        <w:t xml:space="preserve">R1 </w:t>
      </w:r>
      <w:r>
        <w:rPr>
          <w:rFonts w:hint="eastAsia"/>
        </w:rPr>
        <w:t>路由表，确认是否实现了路由策略：</w:t>
      </w:r>
    </w:p>
    <w:p w:rsidR="009904F6" w:rsidRDefault="009904F6" w:rsidP="00E81753"/>
    <w:p w:rsidR="009904F6" w:rsidRDefault="009904F6" w:rsidP="00E81753">
      <w:r>
        <w:rPr>
          <w:rFonts w:hint="eastAsia"/>
        </w:rPr>
        <w:t>步骤</w:t>
      </w:r>
      <w:r>
        <w:t>6</w:t>
      </w:r>
      <w:r>
        <w:rPr>
          <w:rFonts w:hint="eastAsia"/>
        </w:rPr>
        <w:t>：完成</w:t>
      </w:r>
      <w:r>
        <w:t xml:space="preserve">OSPF </w:t>
      </w:r>
      <w:r>
        <w:rPr>
          <w:rFonts w:hint="eastAsia"/>
        </w:rPr>
        <w:t>到</w:t>
      </w:r>
      <w:r>
        <w:t xml:space="preserve">EIGRP </w:t>
      </w:r>
      <w:r>
        <w:rPr>
          <w:rFonts w:hint="eastAsia"/>
        </w:rPr>
        <w:t>的重分发，满足如下需求</w:t>
      </w:r>
    </w:p>
    <w:p w:rsidR="009904F6" w:rsidRDefault="009904F6" w:rsidP="00E81753">
      <w:r>
        <w:t xml:space="preserve">R6 </w:t>
      </w:r>
      <w:r>
        <w:rPr>
          <w:rFonts w:hint="eastAsia"/>
        </w:rPr>
        <w:t>抵达</w:t>
      </w:r>
      <w:r>
        <w:t xml:space="preserve">R1 LOOPBACK 0 </w:t>
      </w:r>
      <w:r>
        <w:rPr>
          <w:rFonts w:hint="eastAsia"/>
        </w:rPr>
        <w:t>优选</w:t>
      </w:r>
      <w:r>
        <w:t>R3</w:t>
      </w:r>
      <w:r>
        <w:rPr>
          <w:rFonts w:hint="eastAsia"/>
        </w:rPr>
        <w:t>，次选</w:t>
      </w:r>
      <w:r>
        <w:t>R4</w:t>
      </w:r>
    </w:p>
    <w:p w:rsidR="009904F6" w:rsidRDefault="009904F6" w:rsidP="00E81753">
      <w:r>
        <w:t xml:space="preserve">R6 </w:t>
      </w:r>
      <w:r>
        <w:rPr>
          <w:rFonts w:hint="eastAsia"/>
        </w:rPr>
        <w:t>抵达</w:t>
      </w:r>
      <w:r>
        <w:t xml:space="preserve"> R5 LOOPBACK 0 </w:t>
      </w:r>
      <w:r>
        <w:rPr>
          <w:rFonts w:hint="eastAsia"/>
        </w:rPr>
        <w:t>优选</w:t>
      </w:r>
      <w:r>
        <w:t>R4</w:t>
      </w:r>
      <w:r>
        <w:rPr>
          <w:rFonts w:hint="eastAsia"/>
        </w:rPr>
        <w:t>，次选</w:t>
      </w:r>
      <w:r>
        <w:t>R3</w:t>
      </w:r>
    </w:p>
    <w:p w:rsidR="009904F6" w:rsidRDefault="009904F6" w:rsidP="00E81753">
      <w:r>
        <w:t xml:space="preserve">R6 </w:t>
      </w:r>
      <w:r>
        <w:rPr>
          <w:rFonts w:hint="eastAsia"/>
        </w:rPr>
        <w:t>抵达</w:t>
      </w:r>
      <w:r>
        <w:t xml:space="preserve">R8 </w:t>
      </w:r>
      <w:r>
        <w:rPr>
          <w:rFonts w:hint="eastAsia"/>
        </w:rPr>
        <w:t>的</w:t>
      </w:r>
      <w:r>
        <w:t xml:space="preserve">LOOPBACK 0 </w:t>
      </w:r>
      <w:r>
        <w:rPr>
          <w:rFonts w:hint="eastAsia"/>
        </w:rPr>
        <w:t>负载均衡</w:t>
      </w:r>
    </w:p>
    <w:p w:rsidR="009904F6" w:rsidRDefault="009904F6" w:rsidP="00E81753"/>
    <w:p w:rsidR="009904F6" w:rsidRDefault="009904F6" w:rsidP="00E81753"/>
    <w:p w:rsidR="009904F6" w:rsidRDefault="009904F6" w:rsidP="00E81753">
      <w:r>
        <w:t>R3</w:t>
      </w:r>
    </w:p>
    <w:p w:rsidR="009904F6" w:rsidRDefault="009904F6" w:rsidP="00E81753">
      <w:r>
        <w:t>ip access-list st OTE1</w:t>
      </w:r>
    </w:p>
    <w:p w:rsidR="009904F6" w:rsidRDefault="009904F6" w:rsidP="00E81753">
      <w:r>
        <w:t>permit 31.31.11.0 0.0.0.255</w:t>
      </w:r>
    </w:p>
    <w:p w:rsidR="009904F6" w:rsidRDefault="009904F6" w:rsidP="00E81753">
      <w:r>
        <w:t>!</w:t>
      </w:r>
    </w:p>
    <w:p w:rsidR="009904F6" w:rsidRDefault="009904F6" w:rsidP="00E81753">
      <w:r>
        <w:t>ip access-list st OTE2</w:t>
      </w:r>
    </w:p>
    <w:p w:rsidR="009904F6" w:rsidRDefault="009904F6" w:rsidP="00E81753">
      <w:r>
        <w:t>permit 31.31.55.0 0.0.0.255</w:t>
      </w:r>
    </w:p>
    <w:p w:rsidR="009904F6" w:rsidRDefault="009904F6" w:rsidP="00E81753">
      <w:r>
        <w:t>!</w:t>
      </w:r>
    </w:p>
    <w:p w:rsidR="009904F6" w:rsidRDefault="009904F6" w:rsidP="00E81753">
      <w:r>
        <w:t>ip access-list st OTE3</w:t>
      </w:r>
    </w:p>
    <w:p w:rsidR="009904F6" w:rsidRDefault="009904F6" w:rsidP="00E81753">
      <w:r>
        <w:t>permit 31.31.88.0 0.0.0.255</w:t>
      </w:r>
    </w:p>
    <w:p w:rsidR="009904F6" w:rsidRDefault="009904F6" w:rsidP="00E81753">
      <w:r>
        <w:t>!</w:t>
      </w:r>
    </w:p>
    <w:p w:rsidR="009904F6" w:rsidRDefault="009904F6" w:rsidP="00E81753">
      <w:r>
        <w:t>route-map OTE permit 10</w:t>
      </w:r>
    </w:p>
    <w:p w:rsidR="009904F6" w:rsidRDefault="009904F6" w:rsidP="00E81753">
      <w:r>
        <w:t>match ip add OTE1</w:t>
      </w:r>
    </w:p>
    <w:p w:rsidR="009904F6" w:rsidRDefault="009904F6" w:rsidP="00E81753">
      <w:r>
        <w:t>set metric 10000 100 255 1 1500</w:t>
      </w:r>
    </w:p>
    <w:p w:rsidR="009904F6" w:rsidRDefault="009904F6" w:rsidP="00E81753">
      <w:r>
        <w:t>!</w:t>
      </w:r>
    </w:p>
    <w:p w:rsidR="009904F6" w:rsidRDefault="009904F6" w:rsidP="00E81753">
      <w:r>
        <w:t>route-map OTE permit 20</w:t>
      </w:r>
    </w:p>
    <w:p w:rsidR="009904F6" w:rsidRDefault="009904F6" w:rsidP="00E81753">
      <w:r>
        <w:t>match ip add OTE2</w:t>
      </w:r>
    </w:p>
    <w:p w:rsidR="009904F6" w:rsidRDefault="009904F6" w:rsidP="00E81753">
      <w:r>
        <w:t>set metric 10000 1000 255 1 1500</w:t>
      </w:r>
    </w:p>
    <w:p w:rsidR="009904F6" w:rsidRDefault="009904F6" w:rsidP="00E81753">
      <w:r>
        <w:t>!</w:t>
      </w:r>
    </w:p>
    <w:p w:rsidR="009904F6" w:rsidRDefault="009904F6" w:rsidP="00E81753">
      <w:r>
        <w:t>route-map OTE permit 30</w:t>
      </w:r>
    </w:p>
    <w:p w:rsidR="009904F6" w:rsidRDefault="009904F6" w:rsidP="00E81753">
      <w:r>
        <w:t>match ip add OTE3</w:t>
      </w:r>
    </w:p>
    <w:p w:rsidR="009904F6" w:rsidRDefault="009904F6" w:rsidP="00E81753">
      <w:r>
        <w:t>set metric 10000 100 255 1 1500</w:t>
      </w:r>
    </w:p>
    <w:p w:rsidR="009904F6" w:rsidRDefault="009904F6" w:rsidP="00E81753">
      <w:r>
        <w:t>!</w:t>
      </w:r>
    </w:p>
    <w:p w:rsidR="009904F6" w:rsidRDefault="009904F6" w:rsidP="00E81753">
      <w:r>
        <w:t>router eigrp 1</w:t>
      </w:r>
    </w:p>
    <w:p w:rsidR="009904F6" w:rsidRDefault="009904F6" w:rsidP="00E81753">
      <w:r>
        <w:t>redistribute ospf 1 route-map OTE</w:t>
      </w:r>
      <w:r>
        <w:br/>
        <w:t>end</w:t>
      </w:r>
    </w:p>
    <w:p w:rsidR="009904F6" w:rsidRDefault="009904F6" w:rsidP="00E81753"/>
    <w:p w:rsidR="009904F6" w:rsidRDefault="009904F6" w:rsidP="00B207C9">
      <w:r>
        <w:t>R4</w:t>
      </w:r>
    </w:p>
    <w:p w:rsidR="009904F6" w:rsidRDefault="009904F6" w:rsidP="00B207C9">
      <w:r>
        <w:t>ip access-list st OTE1</w:t>
      </w:r>
    </w:p>
    <w:p w:rsidR="009904F6" w:rsidRDefault="009904F6" w:rsidP="00B207C9">
      <w:r>
        <w:t>permit 31.31.11.0 0.0.0.255</w:t>
      </w:r>
    </w:p>
    <w:p w:rsidR="009904F6" w:rsidRDefault="009904F6" w:rsidP="00B207C9">
      <w:r>
        <w:t>!</w:t>
      </w:r>
    </w:p>
    <w:p w:rsidR="009904F6" w:rsidRDefault="009904F6" w:rsidP="00B207C9">
      <w:r>
        <w:t>ip access-list st OTE2</w:t>
      </w:r>
    </w:p>
    <w:p w:rsidR="009904F6" w:rsidRDefault="009904F6" w:rsidP="00B207C9">
      <w:r>
        <w:t>permit 31.31.55.0 0.0.0.255</w:t>
      </w:r>
    </w:p>
    <w:p w:rsidR="009904F6" w:rsidRDefault="009904F6" w:rsidP="00B207C9">
      <w:r>
        <w:t>!</w:t>
      </w:r>
    </w:p>
    <w:p w:rsidR="009904F6" w:rsidRDefault="009904F6" w:rsidP="00B207C9">
      <w:r>
        <w:t>ip access-list st OTE3</w:t>
      </w:r>
    </w:p>
    <w:p w:rsidR="009904F6" w:rsidRDefault="009904F6" w:rsidP="00B207C9">
      <w:r>
        <w:t>permit 31.31.88.0 0.0.0.255</w:t>
      </w:r>
    </w:p>
    <w:p w:rsidR="009904F6" w:rsidRDefault="009904F6" w:rsidP="00B207C9">
      <w:r>
        <w:t>!</w:t>
      </w:r>
    </w:p>
    <w:p w:rsidR="009904F6" w:rsidRDefault="009904F6" w:rsidP="00B207C9">
      <w:r>
        <w:t>route-map OTE permit 10</w:t>
      </w:r>
    </w:p>
    <w:p w:rsidR="009904F6" w:rsidRDefault="009904F6" w:rsidP="00B207C9">
      <w:r>
        <w:t>match ip add OTE1</w:t>
      </w:r>
    </w:p>
    <w:p w:rsidR="009904F6" w:rsidRDefault="009904F6" w:rsidP="00B207C9">
      <w:r>
        <w:t>set metric 10000 1000 255 1 1500</w:t>
      </w:r>
    </w:p>
    <w:p w:rsidR="009904F6" w:rsidRDefault="009904F6" w:rsidP="00B207C9">
      <w:r>
        <w:t>!</w:t>
      </w:r>
    </w:p>
    <w:p w:rsidR="009904F6" w:rsidRDefault="009904F6" w:rsidP="00B207C9">
      <w:r>
        <w:t>route-map OTE permit 20</w:t>
      </w:r>
    </w:p>
    <w:p w:rsidR="009904F6" w:rsidRDefault="009904F6" w:rsidP="00B207C9">
      <w:r>
        <w:t>match ip add OTE2</w:t>
      </w:r>
    </w:p>
    <w:p w:rsidR="009904F6" w:rsidRDefault="009904F6" w:rsidP="00B207C9">
      <w:r>
        <w:t>set metric 10000 100 255 1 1500</w:t>
      </w:r>
    </w:p>
    <w:p w:rsidR="009904F6" w:rsidRDefault="009904F6" w:rsidP="00B207C9">
      <w:r>
        <w:t>!</w:t>
      </w:r>
    </w:p>
    <w:p w:rsidR="009904F6" w:rsidRDefault="009904F6" w:rsidP="00B207C9">
      <w:r>
        <w:t>route-map OTE permit 30</w:t>
      </w:r>
    </w:p>
    <w:p w:rsidR="009904F6" w:rsidRDefault="009904F6" w:rsidP="00B207C9">
      <w:r>
        <w:t>match ip add OTE3</w:t>
      </w:r>
    </w:p>
    <w:p w:rsidR="009904F6" w:rsidRDefault="009904F6" w:rsidP="00B207C9">
      <w:r>
        <w:t>set metric 10000 100 255 1 1500</w:t>
      </w:r>
    </w:p>
    <w:p w:rsidR="009904F6" w:rsidRDefault="009904F6" w:rsidP="00B207C9">
      <w:r>
        <w:t>!</w:t>
      </w:r>
      <w:bookmarkStart w:id="0" w:name="_GoBack"/>
      <w:bookmarkEnd w:id="0"/>
    </w:p>
    <w:p w:rsidR="009904F6" w:rsidRDefault="009904F6" w:rsidP="00B207C9">
      <w:r>
        <w:t>router eigrp 1</w:t>
      </w:r>
    </w:p>
    <w:p w:rsidR="009904F6" w:rsidRDefault="009904F6" w:rsidP="00B207C9">
      <w:r>
        <w:t>redistribute ospf 1 route-map OTE</w:t>
      </w:r>
      <w:r>
        <w:br/>
        <w:t>end</w:t>
      </w:r>
    </w:p>
    <w:p w:rsidR="009904F6" w:rsidRDefault="009904F6" w:rsidP="00E81753">
      <w:r>
        <w:rPr>
          <w:rFonts w:hint="eastAsia"/>
        </w:rPr>
        <w:t>最终校验</w:t>
      </w:r>
      <w:r>
        <w:t xml:space="preserve">R6 </w:t>
      </w:r>
      <w:r>
        <w:rPr>
          <w:rFonts w:hint="eastAsia"/>
        </w:rPr>
        <w:t>路由表，查看是否满足重分发需求：</w:t>
      </w:r>
    </w:p>
    <w:p w:rsidR="009904F6" w:rsidRPr="006906E6" w:rsidRDefault="009904F6" w:rsidP="00E81753"/>
    <w:sectPr w:rsidR="009904F6" w:rsidRPr="006906E6" w:rsidSect="00502C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06E6"/>
    <w:rsid w:val="00216B90"/>
    <w:rsid w:val="003D3113"/>
    <w:rsid w:val="00502C66"/>
    <w:rsid w:val="006906E6"/>
    <w:rsid w:val="008675A8"/>
    <w:rsid w:val="00904300"/>
    <w:rsid w:val="009904F6"/>
    <w:rsid w:val="00B207C9"/>
    <w:rsid w:val="00D42142"/>
    <w:rsid w:val="00DA451B"/>
    <w:rsid w:val="00E81753"/>
    <w:rsid w:val="00FB5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ngXian" w:eastAsia="DengXian" w:hAnsi="DengXi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B90"/>
    <w:pPr>
      <w:widowControl w:val="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8</Pages>
  <Words>430</Words>
  <Characters>2453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confor6985</dc:creator>
  <cp:keywords/>
  <dc:description/>
  <cp:lastModifiedBy>lenovo</cp:lastModifiedBy>
  <cp:revision>2</cp:revision>
  <dcterms:created xsi:type="dcterms:W3CDTF">2016-05-22T02:44:00Z</dcterms:created>
  <dcterms:modified xsi:type="dcterms:W3CDTF">2016-05-26T04:54:00Z</dcterms:modified>
</cp:coreProperties>
</file>