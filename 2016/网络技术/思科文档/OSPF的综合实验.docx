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F4" w:rsidRDefault="00521AF4" w:rsidP="002C74EC">
      <w:pPr>
        <w:pStyle w:val="Title"/>
        <w:rPr>
          <w:sz w:val="48"/>
          <w:szCs w:val="48"/>
        </w:rPr>
      </w:pPr>
      <w:bookmarkStart w:id="0" w:name="_Toc447885764"/>
      <w:r w:rsidRPr="004D660D">
        <w:rPr>
          <w:sz w:val="48"/>
          <w:szCs w:val="48"/>
        </w:rPr>
        <w:t>OSPF</w:t>
      </w:r>
      <w:r w:rsidRPr="004D660D">
        <w:rPr>
          <w:rFonts w:hint="eastAsia"/>
          <w:sz w:val="48"/>
          <w:szCs w:val="48"/>
        </w:rPr>
        <w:t>综合实验</w:t>
      </w:r>
      <w:bookmarkEnd w:id="0"/>
      <w:r>
        <w:rPr>
          <w:rFonts w:hint="eastAsia"/>
          <w:sz w:val="48"/>
          <w:szCs w:val="48"/>
        </w:rPr>
        <w:t>（</w:t>
      </w:r>
      <w:r>
        <w:rPr>
          <w:sz w:val="48"/>
          <w:szCs w:val="48"/>
        </w:rPr>
        <w:t>gns</w:t>
      </w:r>
      <w:r>
        <w:rPr>
          <w:rFonts w:hint="eastAsia"/>
          <w:sz w:val="48"/>
          <w:szCs w:val="48"/>
        </w:rPr>
        <w:t>模拟器）</w:t>
      </w:r>
    </w:p>
    <w:p w:rsidR="00521AF4" w:rsidRDefault="00521AF4" w:rsidP="002C74EC">
      <w:pPr>
        <w:pStyle w:val="Quote"/>
        <w:jc w:val="center"/>
        <w:rPr>
          <w:b/>
          <w:sz w:val="28"/>
          <w:szCs w:val="28"/>
        </w:rPr>
      </w:pPr>
    </w:p>
    <w:p w:rsidR="00521AF4" w:rsidRPr="002C74EC" w:rsidRDefault="00521AF4" w:rsidP="002C74EC">
      <w:pPr>
        <w:pStyle w:val="Quote"/>
        <w:jc w:val="center"/>
        <w:rPr>
          <w:b/>
          <w:sz w:val="28"/>
          <w:szCs w:val="28"/>
        </w:rPr>
      </w:pPr>
      <w:r w:rsidRPr="002C74EC">
        <w:rPr>
          <w:rFonts w:hint="eastAsia"/>
          <w:b/>
          <w:sz w:val="28"/>
          <w:szCs w:val="28"/>
        </w:rPr>
        <w:t>我只是个实验的搬运工，如有问题请咨询涛哥！！</w:t>
      </w:r>
      <w:r w:rsidRPr="002C74EC">
        <w:rPr>
          <w:b/>
          <w:sz w:val="28"/>
          <w:szCs w:val="28"/>
        </w:rPr>
        <w:t>——JK</w:t>
      </w:r>
    </w:p>
    <w:p w:rsidR="00521AF4" w:rsidRDefault="00521AF4" w:rsidP="002C74EC">
      <w:r>
        <w:rPr>
          <w:rFonts w:hint="eastAsia"/>
        </w:rPr>
        <w:t>注意点：</w:t>
      </w:r>
    </w:p>
    <w:p w:rsidR="00521AF4" w:rsidRDefault="00521AF4" w:rsidP="00545919">
      <w:pPr>
        <w:ind w:firstLineChars="350" w:firstLine="735"/>
      </w:pPr>
      <w:r>
        <w:t>1.Ospf</w:t>
      </w:r>
      <w:r>
        <w:rPr>
          <w:rFonts w:hint="eastAsia"/>
        </w:rPr>
        <w:t>实验推荐用</w:t>
      </w:r>
      <w:r>
        <w:t>gns</w:t>
      </w:r>
      <w:r>
        <w:rPr>
          <w:rFonts w:hint="eastAsia"/>
        </w:rPr>
        <w:t>制作</w:t>
      </w:r>
    </w:p>
    <w:p w:rsidR="00521AF4" w:rsidRDefault="00521AF4" w:rsidP="00545919">
      <w:pPr>
        <w:ind w:firstLineChars="350" w:firstLine="735"/>
      </w:pPr>
      <w:r>
        <w:t>2.</w:t>
      </w:r>
      <w:r>
        <w:rPr>
          <w:rFonts w:hint="eastAsia"/>
        </w:rPr>
        <w:t>最后一个</w:t>
      </w:r>
      <w:r>
        <w:t>T-stub</w:t>
      </w:r>
      <w:r>
        <w:rPr>
          <w:rFonts w:hint="eastAsia"/>
        </w:rPr>
        <w:t>，</w:t>
      </w:r>
      <w:r>
        <w:t>T-nssa</w:t>
      </w:r>
      <w:r>
        <w:rPr>
          <w:rFonts w:hint="eastAsia"/>
        </w:rPr>
        <w:t>实验推荐重做一个新的拓扑，太懒就没有做啦！</w:t>
      </w:r>
      <w:r>
        <w:t>(</w:t>
      </w:r>
      <w:r>
        <w:rPr>
          <w:rFonts w:hint="eastAsia"/>
        </w:rPr>
        <w:t>推荐图在最后！</w:t>
      </w:r>
      <w:bookmarkStart w:id="1" w:name="_GoBack"/>
      <w:bookmarkEnd w:id="1"/>
      <w:r>
        <w:t>)</w:t>
      </w:r>
    </w:p>
    <w:p w:rsidR="00521AF4" w:rsidRPr="002C74EC" w:rsidRDefault="00521AF4" w:rsidP="00545919">
      <w:pPr>
        <w:ind w:firstLineChars="350" w:firstLine="735"/>
      </w:pPr>
      <w:r>
        <w:t>//</w:t>
      </w:r>
      <w:r>
        <w:rPr>
          <w:rFonts w:hint="eastAsia"/>
        </w:rPr>
        <w:t>图中的交换机可以视觉忽略或缩小成一个点。（</w:t>
      </w:r>
      <w:r>
        <w:t>^ v ^</w:t>
      </w:r>
      <w:r>
        <w:rPr>
          <w:rFonts w:hint="eastAsia"/>
        </w:rPr>
        <w:t>）</w:t>
      </w:r>
    </w:p>
    <w:p w:rsidR="00521AF4" w:rsidRPr="002C74EC" w:rsidRDefault="00521AF4" w:rsidP="002C74EC"/>
    <w:p w:rsidR="00521AF4" w:rsidRDefault="00521AF4" w:rsidP="002C74EC">
      <w:pPr>
        <w:pStyle w:val="Subtitle"/>
      </w:pPr>
      <w:bookmarkStart w:id="2" w:name="_Toc447885765"/>
      <w:r>
        <w:t>Ospf</w:t>
      </w:r>
      <w:r>
        <w:rPr>
          <w:rFonts w:hint="eastAsia"/>
        </w:rPr>
        <w:t>实验拓扑图</w:t>
      </w:r>
      <w:bookmarkEnd w:id="2"/>
    </w:p>
    <w:p w:rsidR="00521AF4" w:rsidRDefault="00521AF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0.25pt;height:159.75pt;visibility:visible">
            <v:imagedata r:id="rId6" o:title=""/>
          </v:shape>
        </w:pict>
      </w:r>
    </w:p>
    <w:p w:rsidR="00521AF4" w:rsidRDefault="00521AF4">
      <w:pPr>
        <w:pStyle w:val="TOCHeading"/>
      </w:pPr>
      <w:r>
        <w:rPr>
          <w:rFonts w:hint="eastAsia"/>
          <w:lang w:val="zh-CN"/>
        </w:rPr>
        <w:t>目录</w:t>
      </w:r>
    </w:p>
    <w:p w:rsidR="00521AF4" w:rsidRDefault="00521AF4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885764" w:history="1">
        <w:r w:rsidRPr="00F63BFA">
          <w:rPr>
            <w:rStyle w:val="Hyperlink"/>
            <w:noProof/>
          </w:rPr>
          <w:t>OSPF</w:t>
        </w:r>
        <w:r w:rsidRPr="00F63BFA">
          <w:rPr>
            <w:rStyle w:val="Hyperlink"/>
            <w:rFonts w:hint="eastAsia"/>
            <w:noProof/>
          </w:rPr>
          <w:t>综合实验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65" w:history="1">
        <w:r w:rsidRPr="00F63BFA">
          <w:rPr>
            <w:rStyle w:val="Hyperlink"/>
            <w:noProof/>
          </w:rPr>
          <w:t>Ospf</w:t>
        </w:r>
        <w:r w:rsidRPr="00F63BFA">
          <w:rPr>
            <w:rStyle w:val="Hyperlink"/>
            <w:rFonts w:hint="eastAsia"/>
            <w:noProof/>
          </w:rPr>
          <w:t>实验拓扑图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66" w:history="1">
        <w:r w:rsidRPr="00F63BFA">
          <w:rPr>
            <w:rStyle w:val="Hyperlink"/>
            <w:noProof/>
          </w:rPr>
          <w:t xml:space="preserve">1.Ospf </w:t>
        </w:r>
        <w:r w:rsidRPr="00F63BFA">
          <w:rPr>
            <w:rStyle w:val="Hyperlink"/>
            <w:rFonts w:hint="eastAsia"/>
            <w:noProof/>
          </w:rPr>
          <w:t>基础配置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67" w:history="1">
        <w:r w:rsidRPr="00F63BFA">
          <w:rPr>
            <w:rStyle w:val="Hyperlink"/>
            <w:noProof/>
          </w:rPr>
          <w:t>2.</w:t>
        </w:r>
        <w:r w:rsidRPr="00F63BFA">
          <w:rPr>
            <w:rStyle w:val="Hyperlink"/>
            <w:rFonts w:hint="eastAsia"/>
            <w:noProof/>
          </w:rPr>
          <w:t>环回口改成点到点网络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68" w:history="1">
        <w:r w:rsidRPr="00F63BFA">
          <w:rPr>
            <w:rStyle w:val="Hyperlink"/>
            <w:noProof/>
          </w:rPr>
          <w:t>3.</w:t>
        </w:r>
        <w:r w:rsidRPr="00F63BFA">
          <w:rPr>
            <w:rStyle w:val="Hyperlink"/>
            <w:rFonts w:hint="eastAsia"/>
            <w:noProof/>
          </w:rPr>
          <w:t>改优先级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69" w:history="1">
        <w:r w:rsidRPr="00F63BFA">
          <w:rPr>
            <w:rStyle w:val="Hyperlink"/>
            <w:noProof/>
          </w:rPr>
          <w:t>4.ospf</w:t>
        </w:r>
        <w:r w:rsidRPr="00F63BFA">
          <w:rPr>
            <w:rStyle w:val="Hyperlink"/>
            <w:rFonts w:hint="eastAsia"/>
            <w:noProof/>
          </w:rPr>
          <w:t>的手动汇总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70" w:history="1">
        <w:r w:rsidRPr="00F63BFA">
          <w:rPr>
            <w:rStyle w:val="Hyperlink"/>
            <w:noProof/>
          </w:rPr>
          <w:t>5.ospf</w:t>
        </w:r>
        <w:r w:rsidRPr="00F63BFA">
          <w:rPr>
            <w:rStyle w:val="Hyperlink"/>
            <w:rFonts w:hint="eastAsia"/>
            <w:noProof/>
          </w:rPr>
          <w:t>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71" w:history="1">
        <w:r w:rsidRPr="00F63BFA">
          <w:rPr>
            <w:rStyle w:val="Hyperlink"/>
            <w:noProof/>
          </w:rPr>
          <w:t>6.ospf</w:t>
        </w:r>
        <w:r w:rsidRPr="00F63BFA">
          <w:rPr>
            <w:rStyle w:val="Hyperlink"/>
            <w:rFonts w:hint="eastAsia"/>
            <w:noProof/>
          </w:rPr>
          <w:t>发布缺省路由更新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72" w:history="1">
        <w:r w:rsidRPr="00F63BFA">
          <w:rPr>
            <w:rStyle w:val="Hyperlink"/>
            <w:noProof/>
          </w:rPr>
          <w:t>7.</w:t>
        </w:r>
        <w:r w:rsidRPr="00F63BFA">
          <w:rPr>
            <w:rStyle w:val="Hyperlink"/>
            <w:rFonts w:hint="eastAsia"/>
            <w:noProof/>
          </w:rPr>
          <w:t>孤岛区域和区域分割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pPr>
        <w:pStyle w:val="TOC2"/>
        <w:tabs>
          <w:tab w:val="right" w:leader="dot" w:pos="8296"/>
        </w:tabs>
        <w:rPr>
          <w:noProof/>
        </w:rPr>
      </w:pPr>
      <w:hyperlink w:anchor="_Toc447885773" w:history="1">
        <w:r w:rsidRPr="00F63BFA">
          <w:rPr>
            <w:rStyle w:val="Hyperlink"/>
            <w:noProof/>
          </w:rPr>
          <w:t xml:space="preserve">8.STUB </w:t>
        </w:r>
        <w:r w:rsidRPr="00F63BFA">
          <w:rPr>
            <w:rStyle w:val="Hyperlink"/>
            <w:rFonts w:hint="eastAsia"/>
            <w:noProof/>
          </w:rPr>
          <w:t>和</w:t>
        </w:r>
        <w:r w:rsidRPr="00F63BFA">
          <w:rPr>
            <w:rStyle w:val="Hyperlink"/>
            <w:noProof/>
          </w:rPr>
          <w:t xml:space="preserve"> NSSA</w:t>
        </w:r>
        <w:r w:rsidRPr="00F63BFA">
          <w:rPr>
            <w:rStyle w:val="Hyperlink"/>
            <w:rFonts w:hint="eastAsia"/>
            <w:noProof/>
          </w:rPr>
          <w:t>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_Toc447885773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AF4" w:rsidRDefault="00521AF4">
      <w:r>
        <w:fldChar w:fldCharType="end"/>
      </w:r>
    </w:p>
    <w:p w:rsidR="00521AF4" w:rsidRDefault="00521AF4"/>
    <w:p w:rsidR="00521AF4" w:rsidRDefault="00521AF4">
      <w:pPr>
        <w:sectPr w:rsidR="00521AF4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1AF4" w:rsidRDefault="00521AF4" w:rsidP="002C74EC">
      <w:pPr>
        <w:pStyle w:val="Subtitle"/>
      </w:pPr>
      <w:bookmarkStart w:id="3" w:name="_Toc447885766"/>
      <w:r>
        <w:t xml:space="preserve">1.Ospf </w:t>
      </w:r>
      <w:r>
        <w:rPr>
          <w:rFonts w:hint="eastAsia"/>
        </w:rPr>
        <w:t>基础配置</w:t>
      </w:r>
      <w:bookmarkEnd w:id="3"/>
    </w:p>
    <w:p w:rsidR="00521AF4" w:rsidRDefault="00521AF4" w:rsidP="002C74EC">
      <w:r>
        <w:t>R1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.1 255.255.255.0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lo0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10.1.1</w:t>
        </w:r>
      </w:smartTag>
      <w:r>
        <w:t>.1 255.255.255.0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R1(config-if)#end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R1(config-router)#net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10.1.1</w:t>
        </w:r>
      </w:smartTag>
      <w:r>
        <w:t>.0 0.0.0.255 a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R1(config-router)#net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.0 0.0.0.255 a 1</w:t>
      </w:r>
    </w:p>
    <w:p w:rsidR="00521AF4" w:rsidRDefault="00521AF4" w:rsidP="002C74EC">
      <w:r>
        <w:t>R2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add  123.123.123.2 255.255.255.0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R2(config-if)#int lo0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R2(config-if)#end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R2(config-router)#net 123.123.123.2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 xml:space="preserve">.0 a 0  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R2(config-router)#net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0.0.0.0 a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R2(config-router)#end</w:t>
      </w:r>
    </w:p>
    <w:p w:rsidR="00521AF4" w:rsidRDefault="00521AF4" w:rsidP="002C74EC">
      <w:r>
        <w:t>R3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add 123.123.123.3 255.255.255.0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R3(config-router)#net 123.123.123.3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.0 a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R3(config-router)#end</w:t>
      </w:r>
    </w:p>
    <w:p w:rsidR="00521AF4" w:rsidRDefault="00521AF4" w:rsidP="002C74EC">
      <w:r>
        <w:t>R4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R4(config-if)#ip add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.4 255.255.255.0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123.123.123.4 255.255.255.0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lo0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add 90.9.9.9 255.255.255.0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R4(config-if)#end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R4(config-router)#router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R4(config-router)#router-id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4.4.4</w:t>
        </w:r>
      </w:smartTag>
      <w:r>
        <w:t>.4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R4(config-router)#net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.0 0.0.0.255 a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R4(config-router)#net 123.123.123.4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.0 a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R4(config-router)#end</w:t>
      </w:r>
    </w:p>
    <w:p w:rsidR="00521AF4" w:rsidRDefault="00521AF4" w:rsidP="002C74EC">
      <w:r>
        <w:t>R5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56.56.56.5 255.255.255.0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add 123.123.123.5 255.255.255.0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R5(config-if)#no shut 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R5(config-if)#end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R5(config-router)#router-id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5.5.5</w:t>
        </w:r>
      </w:smartTag>
      <w:r>
        <w:t>.5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R5(config-router)#net 123.123.123.5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.0 a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R5(config-router)#net 56.56.56.0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R5(config-router)#end</w:t>
      </w:r>
    </w:p>
    <w:p w:rsidR="00521AF4" w:rsidRDefault="00521AF4" w:rsidP="002C74EC">
      <w:r>
        <w:t>R6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56.56.56.6 255.255.255.0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67.67.67.6 255.255.255.0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R6(config-if)#int lo0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R6(config-if)#ip add 60.6.6.6 255.255.255.0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R6(config-if)#end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R6(config-router)#router-id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6.6.6</w:t>
        </w:r>
      </w:smartTag>
      <w:r>
        <w:t>.6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R6(config-router)#net 60.6.6.0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R6(config-router)#net 56.56.56.0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R6(config-router)#net 67.67.67.0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3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R6(config-router)#end</w:t>
      </w:r>
    </w:p>
    <w:p w:rsidR="00521AF4" w:rsidRDefault="00521AF4" w:rsidP="002C74EC">
      <w:r>
        <w:t>R7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R7(config-if)#ip add 67.67.67.7 255.255.255.0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R7(config-if)#no shut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R7(config-if)#int lo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R7(config-if)#ip add 70.7.7.7 255.255.255.0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R1(config-if)#int lo 1</w:t>
      </w:r>
    </w:p>
    <w:p w:rsidR="00521AF4" w:rsidRPr="00B6675B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add 80.8.8.8 255.255.255.0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R7(config-if)#end 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R7(config-router)#router-id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7.7.7</w:t>
        </w:r>
      </w:smartTag>
      <w:r>
        <w:t>.7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R7(config-router)#net 70.7.7.0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3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R7(config-router)#net 67.67.67.0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0.0.0</w:t>
        </w:r>
      </w:smartTag>
      <w:r>
        <w:t>.255 a 3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R7(config-router)#end</w:t>
      </w:r>
    </w:p>
    <w:p w:rsidR="00521AF4" w:rsidRDefault="00521AF4" w:rsidP="002C74EC">
      <w:r>
        <w:rPr>
          <w:rFonts w:hint="eastAsia"/>
        </w:rPr>
        <w:t>检验邻居关系</w:t>
      </w:r>
    </w:p>
    <w:p w:rsidR="00521AF4" w:rsidRDefault="00521AF4" w:rsidP="002C74EC">
      <w:r>
        <w:t>R4#</w:t>
      </w:r>
      <w:r w:rsidRPr="00A718CA">
        <w:rPr>
          <w:b/>
          <w:color w:val="FF0000"/>
        </w:rPr>
        <w:t>show ip ospf neighbor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Neighbor ID     Pri   State           Dead Time   Address         Interface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2.2.2</w:t>
        </w:r>
      </w:smartTag>
      <w:r>
        <w:t>.2           1   FULL/DROTHER    00:00:30    123.123.123.2  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           1   FULL/DROTHER    00:00:35    123.123.123.3  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5.5.5</w:t>
        </w:r>
      </w:smartTag>
      <w:r>
        <w:t>.5           1   FULL/DR         00:00:34    123.123.123.5  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 xml:space="preserve">.1           1   FULL/BDR        00:00:35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.1      Ethernet0/0</w:t>
      </w:r>
    </w:p>
    <w:p w:rsidR="00521AF4" w:rsidRPr="00A718CA" w:rsidRDefault="00521AF4" w:rsidP="002C74EC">
      <w:pPr>
        <w:rPr>
          <w:color w:val="FF0000"/>
        </w:rPr>
      </w:pPr>
      <w:r>
        <w:t>R4#</w:t>
      </w:r>
      <w:r w:rsidRPr="00A718CA">
        <w:rPr>
          <w:color w:val="FF0000"/>
        </w:rPr>
        <w:t>show ip route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20.0.0</w:t>
        </w:r>
      </w:smartTag>
      <w:r>
        <w:t>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[110/11] via 123.123.123.2, 00:33:28, Ethernet0/1</w:t>
      </w:r>
    </w:p>
    <w:p w:rsidR="00521AF4" w:rsidRPr="00CD2843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</w:t>
      </w:r>
      <w:r w:rsidRPr="00CD2843">
        <w:rPr>
          <w:color w:val="FF0000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10.0.0</w:t>
        </w:r>
      </w:smartTag>
      <w:r w:rsidRPr="00CD2843">
        <w:rPr>
          <w:color w:val="FF0000"/>
        </w:rPr>
        <w:t>.0/32 is subnetted, 1 subnets</w:t>
      </w:r>
    </w:p>
    <w:p w:rsidR="00521AF4" w:rsidRPr="00CD2843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D2843">
        <w:rPr>
          <w:color w:val="FF0000"/>
        </w:rP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10.1.1</w:t>
        </w:r>
      </w:smartTag>
      <w:r w:rsidRPr="00CD2843">
        <w:rPr>
          <w:color w:val="FF0000"/>
        </w:rPr>
        <w:t>.1 [110/11] vi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a 14.14.14</w:t>
        </w:r>
      </w:smartTag>
      <w:r w:rsidRPr="00CD2843">
        <w:rPr>
          <w:color w:val="FF0000"/>
        </w:rPr>
        <w:t>.1, 00:33:28,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[110/20] via 123.123.123.5, 00:33:28,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[110/21] via 123.123.123.5, 00:33:28, Ethernet0/1</w:t>
      </w:r>
    </w:p>
    <w:p w:rsidR="00521AF4" w:rsidRDefault="00521AF4" w:rsidP="002C74EC"/>
    <w:p w:rsidR="00521AF4" w:rsidRDefault="00521AF4" w:rsidP="002C74EC">
      <w:pPr>
        <w:pStyle w:val="Subtitle"/>
      </w:pPr>
      <w:bookmarkStart w:id="4" w:name="_Toc447885767"/>
      <w:r>
        <w:t>2.</w:t>
      </w:r>
      <w:r>
        <w:rPr>
          <w:rFonts w:hint="eastAsia"/>
        </w:rPr>
        <w:t>环回口改成点到点网络</w:t>
      </w:r>
      <w:bookmarkEnd w:id="4"/>
    </w:p>
    <w:p w:rsidR="00521AF4" w:rsidRPr="00A718CA" w:rsidRDefault="00521AF4" w:rsidP="002C74EC">
      <w:pPr>
        <w:rPr>
          <w:b/>
          <w:color w:val="FF0000"/>
        </w:rPr>
      </w:pPr>
      <w:r w:rsidRPr="00A718CA">
        <w:rPr>
          <w:rFonts w:hint="eastAsia"/>
          <w:b/>
          <w:color w:val="FF0000"/>
        </w:rPr>
        <w:t>由于环回口被视为主机，环回口网络总被当作主机路由学习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10.0.0</w:t>
        </w:r>
      </w:smartTag>
      <w:r>
        <w:t>.0/</w:t>
      </w:r>
      <w:r w:rsidRPr="00A718CA">
        <w:rPr>
          <w:color w:val="FF0000"/>
        </w:rPr>
        <w:t>32</w:t>
      </w:r>
      <w:r>
        <w:t xml:space="preserve">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10.1.1</w:t>
        </w:r>
      </w:smartTag>
      <w:r>
        <w:t>.1 [110/11] vi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a 14.14.14</w:t>
        </w:r>
      </w:smartTag>
      <w:r>
        <w:t>.1, 00:33:28, Ethernet0/0</w:t>
      </w:r>
    </w:p>
    <w:p w:rsidR="00521AF4" w:rsidRPr="00CD2843" w:rsidRDefault="00521AF4" w:rsidP="002C74EC">
      <w:pPr>
        <w:jc w:val="left"/>
      </w:pPr>
      <w:r w:rsidRPr="00CD2843">
        <w:rPr>
          <w:rFonts w:hint="eastAsia"/>
        </w:rPr>
        <w:t>现在将</w:t>
      </w:r>
      <w:r w:rsidRPr="00CD2843">
        <w:t xml:space="preserve">R1 </w:t>
      </w:r>
      <w:r w:rsidRPr="00CD2843">
        <w:rPr>
          <w:rFonts w:hint="eastAsia"/>
        </w:rPr>
        <w:t>环回口</w:t>
      </w:r>
      <w:r w:rsidRPr="00CD2843">
        <w:t xml:space="preserve">0 </w:t>
      </w:r>
      <w:r w:rsidRPr="00CD2843">
        <w:rPr>
          <w:rFonts w:hint="eastAsia"/>
        </w:rPr>
        <w:t>改成点到点网络</w:t>
      </w:r>
    </w:p>
    <w:p w:rsidR="00521AF4" w:rsidRDefault="00521AF4" w:rsidP="002C74EC">
      <w:r>
        <w:t>R1#show ip ospf interface loopback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Loopback0 is up, line protocol is up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Internet Address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10.1.1</w:t>
        </w:r>
      </w:smartTag>
      <w:r>
        <w:t>.1/24, Area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Process ID 1, Router 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.1, Network Type LOOPBACK, Cost: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>
        <w:t>Loopback interface is treated as a stub Host</w:t>
      </w:r>
    </w:p>
    <w:p w:rsidR="00521AF4" w:rsidRDefault="00521AF4" w:rsidP="002C74EC">
      <w:r>
        <w:t>R1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lo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ospf network point-to-point</w:t>
      </w:r>
    </w:p>
    <w:p w:rsidR="00521AF4" w:rsidRDefault="00521AF4" w:rsidP="002C74EC">
      <w:r>
        <w:rPr>
          <w:rFonts w:hint="eastAsia"/>
        </w:rPr>
        <w:t>检验：</w:t>
      </w:r>
    </w:p>
    <w:p w:rsidR="00521AF4" w:rsidRDefault="00521AF4" w:rsidP="002C74EC">
      <w:r>
        <w:t>R1#show ip ospf interface loopback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Loopback0 is up, line protocol is up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Internet Address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10.1.1</w:t>
        </w:r>
      </w:smartTag>
      <w:r>
        <w:t>.1/24, Area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Process ID 1, Router 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1.1.1</w:t>
        </w:r>
      </w:smartTag>
      <w:r>
        <w:t>.1, Network Type POINT_TO_POINT, Cost: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Transmit Delay is 1 sec, State POINT_TO_POINT,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Timer intervals configured, Hello 10, Dead 40, Wait 40, Retransmit 5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oob-resync timeout 40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Supports Link-local Signaling (LLS)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Index 1/1, flood queue length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Next 0x0(0)/0x0(0)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Last flood scan length is 0, maximum is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Last flood scan time is 0 msec, maximum is 0 msec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Neighbor Count is 0, Adjacent neighbor count is 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4"/>
      </w:pPr>
      <w:r>
        <w:t>Suppress hello for 0 neighbor(s)</w:t>
      </w:r>
    </w:p>
    <w:p w:rsidR="00521AF4" w:rsidRDefault="00521AF4" w:rsidP="002C74EC">
      <w:r>
        <w:t>R4#show ip route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20.0.0</w:t>
        </w:r>
      </w:smartTag>
      <w:r>
        <w:t>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[110/11] via 123.123.123.2, 00:45:58, Ethernet0/1</w:t>
      </w:r>
    </w:p>
    <w:p w:rsidR="00521AF4" w:rsidRPr="00CD2843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D2843">
        <w:rPr>
          <w:color w:val="FF0000"/>
        </w:rP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10.0.0</w:t>
        </w:r>
      </w:smartTag>
      <w:r w:rsidRPr="00CD2843">
        <w:rPr>
          <w:color w:val="FF0000"/>
        </w:rPr>
        <w:t>.0/24 is subnetted, 1 subnets</w:t>
      </w:r>
    </w:p>
    <w:p w:rsidR="00521AF4" w:rsidRPr="00CD2843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D2843">
        <w:rPr>
          <w:color w:val="FF0000"/>
        </w:rP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10.1.1</w:t>
        </w:r>
      </w:smartTag>
      <w:r w:rsidRPr="00CD2843">
        <w:rPr>
          <w:color w:val="FF0000"/>
        </w:rPr>
        <w:t>.0 [110/11] vi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2843">
          <w:rPr>
            <w:color w:val="FF0000"/>
          </w:rPr>
          <w:t>a 14.14.14</w:t>
        </w:r>
      </w:smartTag>
      <w:r w:rsidRPr="00CD2843">
        <w:rPr>
          <w:color w:val="FF0000"/>
        </w:rPr>
        <w:t>.1, 00:01:39,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[110/20] via 123.123.123.5, 00:01:39,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[110/21] via 123.123.123.5, 00:01:39, Ethernet0/1</w:t>
      </w:r>
    </w:p>
    <w:p w:rsidR="00521AF4" w:rsidRDefault="00521AF4" w:rsidP="002C74EC">
      <w:pPr>
        <w:pStyle w:val="Subtitle"/>
      </w:pPr>
      <w:bookmarkStart w:id="5" w:name="_Toc447885768"/>
      <w:r>
        <w:t>3.</w:t>
      </w:r>
      <w:r>
        <w:rPr>
          <w:rFonts w:hint="eastAsia"/>
        </w:rPr>
        <w:t>改优先级</w:t>
      </w:r>
      <w:bookmarkEnd w:id="5"/>
    </w:p>
    <w:p w:rsidR="00521AF4" w:rsidRDefault="00521AF4" w:rsidP="002C74EC">
      <w:r>
        <w:rPr>
          <w:rFonts w:hint="eastAsia"/>
        </w:rPr>
        <w:t>由于</w:t>
      </w:r>
      <w:r>
        <w:t>ospf</w:t>
      </w:r>
      <w:r>
        <w:rPr>
          <w:rFonts w:hint="eastAsia"/>
        </w:rPr>
        <w:t>配置后，先配置的就变为</w:t>
      </w:r>
      <w:r>
        <w:t>DR,BDR</w:t>
      </w:r>
      <w:r>
        <w:rPr>
          <w:rFonts w:hint="eastAsia"/>
        </w:rPr>
        <w:t>。因此如果先配置</w:t>
      </w:r>
      <w:r>
        <w:t>R2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则</w:t>
      </w:r>
      <w:r>
        <w:t>R2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是</w:t>
      </w:r>
      <w:r>
        <w:t>DR,BDR</w:t>
      </w:r>
    </w:p>
    <w:p w:rsidR="00521AF4" w:rsidRPr="00A95D96" w:rsidRDefault="00521AF4" w:rsidP="002C74EC">
      <w:r>
        <w:rPr>
          <w:rFonts w:hint="eastAsia"/>
        </w:rPr>
        <w:t>现在要将</w:t>
      </w:r>
      <w:r>
        <w:t>R5</w:t>
      </w:r>
      <w:r>
        <w:rPr>
          <w:rFonts w:hint="eastAsia"/>
        </w:rPr>
        <w:t>变成</w:t>
      </w:r>
      <w:r>
        <w:t>DR,R4</w:t>
      </w:r>
      <w:r>
        <w:rPr>
          <w:rFonts w:hint="eastAsia"/>
        </w:rPr>
        <w:t>变为</w:t>
      </w:r>
      <w:r>
        <w:t>BDR</w:t>
      </w:r>
      <w:r>
        <w:rPr>
          <w:rFonts w:hint="eastAsia"/>
        </w:rPr>
        <w:t>。那么就是将</w:t>
      </w:r>
      <w:r>
        <w:t>R2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的优先级变为</w:t>
      </w:r>
      <w:r>
        <w:t>0</w:t>
      </w:r>
      <w:r>
        <w:rPr>
          <w:rFonts w:hint="eastAsia"/>
        </w:rPr>
        <w:t>，放弃</w:t>
      </w:r>
      <w:r>
        <w:t>DR,BDR</w:t>
      </w:r>
      <w:r>
        <w:rPr>
          <w:rFonts w:hint="eastAsia"/>
        </w:rPr>
        <w:t>竞选，然后再将其</w:t>
      </w:r>
      <w:r>
        <w:t>R4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优先级恢复为</w:t>
      </w:r>
      <w:r>
        <w:t>1.</w:t>
      </w:r>
    </w:p>
    <w:p w:rsidR="00521AF4" w:rsidRDefault="00521AF4" w:rsidP="002C74EC"/>
    <w:p w:rsidR="00521AF4" w:rsidRDefault="00521AF4" w:rsidP="002C74EC">
      <w:r>
        <w:t>R2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的优先级变为</w:t>
      </w:r>
      <w:r>
        <w:t>0</w:t>
      </w:r>
      <w:r>
        <w:rPr>
          <w:rFonts w:hint="eastAsia"/>
        </w:rPr>
        <w:t>，放弃</w:t>
      </w:r>
      <w:r>
        <w:t>DR,BDR</w:t>
      </w:r>
      <w:r>
        <w:rPr>
          <w:rFonts w:hint="eastAsia"/>
        </w:rPr>
        <w:t>竞选</w:t>
      </w:r>
    </w:p>
    <w:p w:rsidR="00521AF4" w:rsidRDefault="00521AF4" w:rsidP="002C74EC">
      <w:r>
        <w:t>R2: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OSPF PRI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OSPF PRIority 0</w:t>
      </w:r>
    </w:p>
    <w:p w:rsidR="00521AF4" w:rsidRDefault="00521AF4" w:rsidP="002C74EC">
      <w:r>
        <w:t>R3: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ospf priority 0</w:t>
      </w:r>
    </w:p>
    <w:p w:rsidR="00521AF4" w:rsidRDefault="00521AF4" w:rsidP="002C74EC">
      <w:r>
        <w:t>R4: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ospf priority 0</w:t>
      </w:r>
    </w:p>
    <w:p w:rsidR="00521AF4" w:rsidRPr="00833D2C" w:rsidRDefault="00521AF4" w:rsidP="002C74EC">
      <w:r>
        <w:t>R4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优先级恢复为</w:t>
      </w:r>
      <w:r>
        <w:t>1.</w:t>
      </w:r>
    </w:p>
    <w:p w:rsidR="00521AF4" w:rsidRDefault="00521AF4" w:rsidP="002C74EC">
      <w:r>
        <w:t>R4: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ospf priority 1</w:t>
      </w:r>
    </w:p>
    <w:p w:rsidR="00521AF4" w:rsidRDefault="00521AF4" w:rsidP="002C74EC">
      <w:r>
        <w:t>R3: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ospf priority 1</w:t>
      </w:r>
    </w:p>
    <w:p w:rsidR="00521AF4" w:rsidRDefault="00521AF4" w:rsidP="002C74EC">
      <w:r>
        <w:t>R2: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ospf priority 1</w:t>
      </w:r>
    </w:p>
    <w:p w:rsidR="00521AF4" w:rsidRDefault="00521AF4" w:rsidP="002C74EC">
      <w:r>
        <w:rPr>
          <w:rFonts w:hint="eastAsia"/>
        </w:rPr>
        <w:t>检验：</w:t>
      </w:r>
    </w:p>
    <w:p w:rsidR="00521AF4" w:rsidRDefault="00521AF4" w:rsidP="002C74EC">
      <w:r>
        <w:t>R2#</w:t>
      </w:r>
      <w:r w:rsidRPr="00D7712A">
        <w:rPr>
          <w:color w:val="FF0000"/>
        </w:rPr>
        <w:t>show ip ospf nei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Neighbor ID     Pri   State           Dead Time   Address         Interface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>.3           1   2WAY/DROTHER    00:00:37    123.123.123.3  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4.4.4</w:t>
        </w:r>
      </w:smartTag>
      <w:r>
        <w:t>.4           1   FULL/</w:t>
      </w:r>
      <w:r w:rsidRPr="0082067A">
        <w:rPr>
          <w:color w:val="FF0000"/>
        </w:rPr>
        <w:t>BDR</w:t>
      </w:r>
      <w:r>
        <w:t xml:space="preserve">        00:00:37    123.123.123.4  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5.5.5</w:t>
        </w:r>
      </w:smartTag>
      <w:r>
        <w:t>.5           1   FULL/</w:t>
      </w:r>
      <w:r w:rsidRPr="0082067A">
        <w:rPr>
          <w:color w:val="FF0000"/>
        </w:rPr>
        <w:t xml:space="preserve">DR </w:t>
      </w:r>
      <w:r>
        <w:t xml:space="preserve">        00:00:32    123.123.123.5   Ethernet0/1</w:t>
      </w:r>
    </w:p>
    <w:p w:rsidR="00521AF4" w:rsidRDefault="00521AF4" w:rsidP="002C74EC">
      <w:pPr>
        <w:pStyle w:val="Subtitle"/>
      </w:pPr>
      <w:bookmarkStart w:id="6" w:name="_Toc447885769"/>
      <w:r>
        <w:t>4.ospf</w:t>
      </w:r>
      <w:r>
        <w:rPr>
          <w:rFonts w:hint="eastAsia"/>
        </w:rPr>
        <w:t>的手动汇总</w:t>
      </w:r>
      <w:bookmarkEnd w:id="6"/>
    </w:p>
    <w:p w:rsidR="00521AF4" w:rsidRDefault="00521AF4" w:rsidP="002C74EC">
      <w:r>
        <w:t>4.1)</w:t>
      </w:r>
      <w:r>
        <w:rPr>
          <w:rFonts w:hint="eastAsia"/>
        </w:rPr>
        <w:t>区域间手动汇总（只能在</w:t>
      </w:r>
      <w:r>
        <w:t>ABR</w:t>
      </w:r>
      <w:r>
        <w:rPr>
          <w:rFonts w:hint="eastAsia"/>
        </w:rPr>
        <w:t>上做）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    //</w:t>
      </w:r>
      <w:r>
        <w:rPr>
          <w:rFonts w:hint="eastAsia"/>
        </w:rPr>
        <w:t>进入</w:t>
      </w:r>
      <w:r>
        <w:t>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2F80">
        <w:t xml:space="preserve">R4(config-router)#area 1  range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22F80">
          <w:t>10.0.0</w:t>
        </w:r>
      </w:smartTag>
      <w:r w:rsidRPr="00922F80">
        <w:t>.0</w:t>
      </w:r>
      <w:r>
        <w:t xml:space="preserve"> </w:t>
      </w:r>
      <w:r w:rsidRPr="00922F80">
        <w:t xml:space="preserve"> 255.0.0.0</w:t>
      </w:r>
    </w:p>
    <w:p w:rsidR="00521AF4" w:rsidRDefault="00521AF4" w:rsidP="002C74EC">
      <w:r>
        <w:rPr>
          <w:rFonts w:hint="eastAsia"/>
        </w:rPr>
        <w:t>验证：</w:t>
      </w:r>
    </w:p>
    <w:p w:rsidR="00521AF4" w:rsidRDefault="00521AF4" w:rsidP="002C74EC">
      <w:r>
        <w:t>R5#show ip route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20.0.0</w:t>
        </w:r>
      </w:smartTag>
      <w:r>
        <w:t>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[110/11] via 123.123.123.2, 01:22:01, Ethernet0/1</w:t>
      </w:r>
    </w:p>
    <w:p w:rsidR="00521AF4" w:rsidRPr="00922F80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22F80">
        <w:rPr>
          <w:color w:val="FF0000"/>
        </w:rPr>
        <w:t>O 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22F80">
          <w:rPr>
            <w:color w:val="FF0000"/>
          </w:rPr>
          <w:t>A 10.0.0</w:t>
        </w:r>
      </w:smartTag>
      <w:r w:rsidRPr="00922F80">
        <w:rPr>
          <w:color w:val="FF0000"/>
        </w:rPr>
        <w:t>.0/8 [110/21] via 123.123.123.4, 00:01:19,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14.0.0</w:t>
        </w:r>
      </w:smartTag>
      <w:r>
        <w:t>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IA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.0 [110/20] via 123.123.123.4, 01:22:01,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60.6.6.6 [110/11] via 56.56.56.6, 01:22:01, Ethernet0/0</w:t>
      </w:r>
    </w:p>
    <w:p w:rsidR="00521AF4" w:rsidRDefault="00521AF4" w:rsidP="002C74EC">
      <w:r>
        <w:t>R6#show ip route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70.0.0.0/32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70.7.7.7 [110/11] via 67.67.67.7, 01:23:44,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20.0.0</w:t>
        </w:r>
      </w:smartTag>
      <w:r>
        <w:t>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IA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20.2.2</w:t>
        </w:r>
      </w:smartTag>
      <w:r>
        <w:t>.2 [110/21] via 56.56.56.5, 01:23:34, Ethernet0/0</w:t>
      </w:r>
    </w:p>
    <w:p w:rsidR="00521AF4" w:rsidRPr="00922F80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O I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 xml:space="preserve">A </w:t>
        </w:r>
        <w:r w:rsidRPr="00922F80">
          <w:rPr>
            <w:color w:val="FF0000"/>
          </w:rPr>
          <w:t>10.0.0</w:t>
        </w:r>
      </w:smartTag>
      <w:r w:rsidRPr="00922F80">
        <w:rPr>
          <w:color w:val="FF0000"/>
        </w:rPr>
        <w:t>.0/8 [110/31] via 56.56.56.5, 00:02:57,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123.0.0.0/24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123.123.123.0 [110/20] via 56.56.56.5, 01:23:34,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14.0.0</w:t>
        </w:r>
      </w:smartTag>
      <w:r>
        <w:t>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IA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14.14.14</w:t>
        </w:r>
      </w:smartTag>
      <w:r>
        <w:t>.0 [110/30] via 56.56.56.5, 01:23:34, Ethernet0/0</w:t>
      </w:r>
    </w:p>
    <w:p w:rsidR="00521AF4" w:rsidRDefault="00521AF4" w:rsidP="002C74EC">
      <w:pPr>
        <w:pStyle w:val="Subtitle"/>
      </w:pPr>
      <w:bookmarkStart w:id="7" w:name="_Toc447885770"/>
      <w:r>
        <w:t>5.ospf</w:t>
      </w:r>
      <w:r>
        <w:rPr>
          <w:rFonts w:hint="eastAsia"/>
        </w:rPr>
        <w:t>认证</w:t>
      </w:r>
      <w:bookmarkEnd w:id="7"/>
    </w:p>
    <w:p w:rsidR="00521AF4" w:rsidRDefault="00521AF4" w:rsidP="002C74EC"/>
    <w:p w:rsidR="00521AF4" w:rsidRDefault="00521AF4" w:rsidP="002C74EC">
      <w:r>
        <w:rPr>
          <w:rFonts w:hint="eastAsia"/>
        </w:rPr>
        <w:t>链路认证：</w:t>
      </w:r>
      <w:r>
        <w:t xml:space="preserve">ABR </w:t>
      </w:r>
      <w:r>
        <w:rPr>
          <w:rFonts w:hint="eastAsia"/>
        </w:rPr>
        <w:t>与</w:t>
      </w:r>
      <w:r>
        <w:t xml:space="preserve"> </w:t>
      </w:r>
      <w:r>
        <w:rPr>
          <w:rFonts w:hint="eastAsia"/>
        </w:rPr>
        <w:t>常规</w:t>
      </w:r>
    </w:p>
    <w:p w:rsidR="00521AF4" w:rsidRDefault="00521AF4" w:rsidP="002C74EC">
      <w:r>
        <w:rPr>
          <w:rFonts w:hint="eastAsia"/>
        </w:rPr>
        <w:t>明文：</w:t>
      </w:r>
    </w:p>
    <w:p w:rsidR="00521AF4" w:rsidRDefault="00521AF4" w:rsidP="002C74EC">
      <w:r>
        <w:t>R1: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ospf authentication     //</w:t>
      </w:r>
      <w:r>
        <w:rPr>
          <w:rFonts w:hint="eastAsia"/>
        </w:rPr>
        <w:t>启用明文认证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R1(config-if)#ip ospf authentication-key abc123</w:t>
      </w:r>
    </w:p>
    <w:p w:rsidR="00521AF4" w:rsidRDefault="00521AF4" w:rsidP="002C74EC">
      <w:r>
        <w:t>R4: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ospf authentication</w:t>
      </w:r>
    </w:p>
    <w:p w:rsidR="00521AF4" w:rsidRPr="00D03798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ospf authentication-key abc123</w:t>
      </w:r>
    </w:p>
    <w:p w:rsidR="00521AF4" w:rsidRDefault="00521AF4" w:rsidP="002C74EC">
      <w:r>
        <w:rPr>
          <w:rFonts w:hint="eastAsia"/>
        </w:rPr>
        <w:t>密文：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AC4">
        <w:t>R6(config-if)#ip ospf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AC4">
        <w:t>R6(config-if)#ip ospf message-digest-key 1 md5 abc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ospf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ospf message-digest-key 1 md5 abc</w:t>
      </w:r>
    </w:p>
    <w:p w:rsidR="00521AF4" w:rsidRDefault="00521AF4" w:rsidP="002C74EC">
      <w:r>
        <w:rPr>
          <w:rFonts w:hint="eastAsia"/>
        </w:rPr>
        <w:t>区域认证：骨干</w:t>
      </w:r>
    </w:p>
    <w:p w:rsidR="00521AF4" w:rsidRDefault="00521AF4" w:rsidP="002C74EC">
      <w:r>
        <w:rPr>
          <w:rFonts w:hint="eastAsia"/>
        </w:rPr>
        <w:t>密文：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R2(config-router)#area 0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R2(config-if)#ip ospf message-digest-key 2 md5 CHINA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R3(config-router)#area 0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R3(config-router)#ip ospf message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R3(config-if)#ip ospf message-digest-key 2 md5 CHINA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R4(config-router)#area 0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R4(config-if)#ip ospf message-digest-key 2 md5 CHINA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R5(config-router)#area 0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R5(config)#int e0/1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R5(config-if)#ip ospf message-digest-key 2 md5 CHINA</w:t>
      </w:r>
    </w:p>
    <w:p w:rsidR="00521AF4" w:rsidRDefault="00521AF4" w:rsidP="002C74EC"/>
    <w:p w:rsidR="00521AF4" w:rsidRPr="00DB2C7F" w:rsidRDefault="00521AF4" w:rsidP="002C74EC">
      <w:pPr>
        <w:rPr>
          <w:b/>
          <w:color w:val="FF0000"/>
          <w:sz w:val="28"/>
          <w:szCs w:val="28"/>
        </w:rPr>
      </w:pPr>
      <w:r w:rsidRPr="00DB2C7F">
        <w:rPr>
          <w:rFonts w:hint="eastAsia"/>
          <w:b/>
          <w:color w:val="FF0000"/>
          <w:sz w:val="28"/>
          <w:szCs w:val="28"/>
        </w:rPr>
        <w:t>区域所有设备接口参与，除环回口</w:t>
      </w:r>
    </w:p>
    <w:p w:rsidR="00521AF4" w:rsidRDefault="00521AF4" w:rsidP="002C74EC">
      <w:pPr>
        <w:pStyle w:val="Subtitle"/>
      </w:pPr>
      <w:bookmarkStart w:id="8" w:name="_Toc447885771"/>
      <w:r>
        <w:t>6.ospf</w:t>
      </w:r>
      <w:r>
        <w:rPr>
          <w:rFonts w:hint="eastAsia"/>
        </w:rPr>
        <w:t>发布缺省路由更新</w:t>
      </w:r>
      <w:bookmarkEnd w:id="8"/>
    </w:p>
    <w:p w:rsidR="00521AF4" w:rsidRDefault="00521AF4" w:rsidP="002C74EC">
      <w:r>
        <w:t>R2#conf t</w:t>
      </w:r>
    </w:p>
    <w:p w:rsidR="00521AF4" w:rsidRDefault="00521AF4" w:rsidP="002C74EC">
      <w:r>
        <w:t>R2(config)#router ospf 1</w:t>
      </w:r>
    </w:p>
    <w:p w:rsidR="00521AF4" w:rsidRPr="00CB5005" w:rsidRDefault="00521AF4" w:rsidP="002C74EC">
      <w:r w:rsidRPr="00CB5005">
        <w:t>R2(config-router)#default-information originate always metric 2</w:t>
      </w:r>
    </w:p>
    <w:p w:rsidR="00521AF4" w:rsidRDefault="00521AF4" w:rsidP="002C74EC">
      <w:r>
        <w:rPr>
          <w:rFonts w:hint="eastAsia"/>
        </w:rPr>
        <w:t>现象：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R5#show ip route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20.2.2.2 [110/11] via 123.123.123.2, 00:00:33,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10.0.0.0/8 [110/21] via 123.123.123.4, 00:00:33,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14.0.0.0/24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14.14.14.0 [110/20] via 123.123.123.4, 00:00:33,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      60.6.6.6 [110/11] via 56.56.56.6, 00:52:03, Ethernet0/0</w:t>
      </w:r>
    </w:p>
    <w:p w:rsidR="00521AF4" w:rsidRPr="00CB5005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B5005">
        <w:rPr>
          <w:color w:val="FF0000"/>
        </w:rPr>
        <w:t>O*E2 0.0.0.0/0 [110/2] via 123.123.123.2, 00:00:33, Ethernet0/1</w:t>
      </w:r>
    </w:p>
    <w:p w:rsidR="00521AF4" w:rsidRDefault="00521AF4" w:rsidP="002C74EC"/>
    <w:p w:rsidR="00521AF4" w:rsidRDefault="00521AF4" w:rsidP="002C74EC">
      <w:pPr>
        <w:pStyle w:val="Subtitle"/>
      </w:pPr>
      <w:bookmarkStart w:id="9" w:name="_Toc447885772"/>
      <w:r>
        <w:t>7.</w:t>
      </w:r>
      <w:r>
        <w:rPr>
          <w:rFonts w:hint="eastAsia"/>
        </w:rPr>
        <w:t>孤岛区域和区域分割</w:t>
      </w:r>
      <w:bookmarkEnd w:id="9"/>
    </w:p>
    <w:p w:rsidR="00521AF4" w:rsidRDefault="00521AF4" w:rsidP="002C74EC">
      <w:r>
        <w:rPr>
          <w:rFonts w:hint="eastAsia"/>
        </w:rPr>
        <w:t>孤岛区域就是没有通过</w:t>
      </w:r>
      <w:r>
        <w:t>ABR</w:t>
      </w:r>
      <w:r>
        <w:rPr>
          <w:rFonts w:hint="eastAsia"/>
        </w:rPr>
        <w:t>和骨干区域相连的常规区域（图中的</w:t>
      </w:r>
      <w:r>
        <w:t>area 3</w:t>
      </w:r>
      <w:r>
        <w:rPr>
          <w:rFonts w:hint="eastAsia"/>
        </w:rPr>
        <w:t>）</w:t>
      </w:r>
    </w:p>
    <w:p w:rsidR="00521AF4" w:rsidRDefault="00521AF4" w:rsidP="002C74EC">
      <w:r>
        <w:rPr>
          <w:rFonts w:hint="eastAsia"/>
        </w:rPr>
        <w:t>解决方案：虚电路</w:t>
      </w:r>
      <w:r>
        <w:t>virtual-link</w:t>
      </w:r>
    </w:p>
    <w:p w:rsidR="00521AF4" w:rsidRDefault="00521AF4" w:rsidP="002C74EC">
      <w:r>
        <w:rPr>
          <w:rFonts w:hint="eastAsia"/>
        </w:rPr>
        <w:t>骨干区域做链路认证，虚电路必须启动认证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R6(config-router)#area 2 virtual-link 5.5.5.5  //</w:t>
      </w:r>
      <w:r>
        <w:rPr>
          <w:rFonts w:hint="eastAsia"/>
        </w:rPr>
        <w:t>虚链路配置完成（没有认证的话）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R6(config-router)#AREA 2 virtual-link 5.5.5.5 authentication message-digest    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R6(config-router)#area 2 virtual-link 5.5.5.5 message-digest-key 2 md5 CHINA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R6(config-router)#end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R5(config-router)#area 2 virtual-link 6.6.6.6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R5(config-router)#AREA 2 virtual-link 6.6.6.6 authentication message-digest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R5(config-router)#area 2 virtual-link 6.6.6.6 message-digest-key 2 md5 CHINA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R5(config-router)#end</w:t>
      </w:r>
    </w:p>
    <w:p w:rsidR="00521AF4" w:rsidRDefault="00521AF4" w:rsidP="002C74EC">
      <w:r>
        <w:rPr>
          <w:rFonts w:hint="eastAsia"/>
        </w:rPr>
        <w:t>测试：</w:t>
      </w:r>
    </w:p>
    <w:p w:rsidR="00521AF4" w:rsidRDefault="00521AF4" w:rsidP="002C74EC">
      <w:r>
        <w:t>1.</w:t>
      </w:r>
      <w:r w:rsidRPr="00717969">
        <w:t>R7#ping 10.1.1.1 so 70.7.7.7</w:t>
      </w:r>
    </w:p>
    <w:p w:rsidR="00521AF4" w:rsidRDefault="00521AF4" w:rsidP="002C74EC">
      <w:r>
        <w:t>2.</w:t>
      </w:r>
      <w:r w:rsidRPr="00717969">
        <w:t xml:space="preserve"> 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R6#show ip ospf neighbor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Neighbor ID     Pri   State           Dead Time   Address         Interface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5.5.5.5           0   FULL/  -           -        56.56.56.5      OSPF_VL1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5.5.5.5           1   FULL/BDR        00:00:34    56.56.56.5     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7.7.7.7           1   FULL/DR         00:00:35    67.67.67.7      Ethernet0/1</w:t>
      </w:r>
    </w:p>
    <w:p w:rsidR="00521AF4" w:rsidRDefault="00521AF4" w:rsidP="002C74EC">
      <w:r>
        <w:t>3.</w:t>
      </w:r>
      <w:r>
        <w:rPr>
          <w:rFonts w:hint="eastAsia"/>
        </w:rPr>
        <w:t>路由表对比</w:t>
      </w:r>
    </w:p>
    <w:p w:rsidR="00521AF4" w:rsidRDefault="00521AF4" w:rsidP="002C74EC">
      <w:r>
        <w:rPr>
          <w:rFonts w:hint="eastAsia"/>
        </w:rPr>
        <w:t>虚拟链路前：</w:t>
      </w:r>
    </w:p>
    <w:p w:rsidR="00521AF4" w:rsidRDefault="00521AF4" w:rsidP="002C74EC">
      <w:r>
        <w:t>R2#show ip route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Codes: C - connected, S - static, R - RIP, M - mobile, B - BGP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       D - EIGRP, EX - EIGRP external, O - OSPF, IA - OSPF inter area</w:t>
      </w:r>
    </w:p>
    <w:p w:rsidR="00521AF4" w:rsidRPr="00A76D0C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 xml:space="preserve">       </w:t>
      </w:r>
      <w:r w:rsidRPr="00A76D0C">
        <w:rPr>
          <w:lang w:val="de-DE"/>
        </w:rPr>
        <w:t>N1 - OSPF NSSA external type 1, N2 - OSPF NSSA external type 2</w:t>
      </w:r>
    </w:p>
    <w:p w:rsidR="00521AF4" w:rsidRPr="00A76D0C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76D0C">
        <w:rPr>
          <w:lang w:val="de-DE"/>
        </w:rPr>
        <w:t xml:space="preserve">       E1 - OSPF external type 1, E2 - OSPF external type 2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A76D0C">
        <w:rPr>
          <w:lang w:val="de-DE"/>
        </w:rPr>
        <w:t xml:space="preserve">       </w:t>
      </w:r>
      <w:r>
        <w:t>i - IS-IS, su - IS-IS summary, L1 - IS-IS level-1, L2 - IS-IS level-2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       ia - IS-IS inter area, * - candidate default, U - per-user static route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       o - ODR, P - periodic downloaded static route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Gateway of last resort is not set</w:t>
      </w:r>
    </w:p>
    <w:p w:rsidR="00521AF4" w:rsidRDefault="00521AF4" w:rsidP="00AD5905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      20.2.2.0 is directly connected, Loopback0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10.0.0.0/8 [110/21] via 123.123.123.4, 00:38:57,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[110/20] via 123.123.123.5, 00:38:57,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123.0.0.0/24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      123.123.123.0 is directly connected,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14.0.0.0/24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14.14.14.0 [110/20] via 123.123.123.4, 00:38:57,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[110/21] via 123.123.123.5, 00:38:59, Ethernet0/1</w:t>
      </w:r>
    </w:p>
    <w:p w:rsidR="00521AF4" w:rsidRDefault="00521AF4" w:rsidP="002C74EC">
      <w:r>
        <w:rPr>
          <w:rFonts w:hint="eastAsia"/>
        </w:rPr>
        <w:t>虚拟链路后：</w:t>
      </w:r>
    </w:p>
    <w:p w:rsidR="00521AF4" w:rsidRDefault="00521AF4" w:rsidP="002C74EC">
      <w:r>
        <w:t>R2#show ip route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Codes: C - connected, S - static, R - RIP, M - mobile, B - BGP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D - EIGRP, EX - EIGRP external, O - OSPF, IA - OSPF inter area</w:t>
      </w:r>
    </w:p>
    <w:p w:rsidR="00521AF4" w:rsidRPr="00A76D0C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 xml:space="preserve">       </w:t>
      </w:r>
      <w:r w:rsidRPr="00A76D0C">
        <w:rPr>
          <w:lang w:val="de-DE"/>
        </w:rPr>
        <w:t>N1 - OSPF NSSA external type 1, N2 - OSPF NSSA external type 2</w:t>
      </w:r>
    </w:p>
    <w:p w:rsidR="00521AF4" w:rsidRPr="00A76D0C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76D0C">
        <w:rPr>
          <w:lang w:val="de-DE"/>
        </w:rPr>
        <w:t xml:space="preserve">       E1 - OSPF external type 1, E2 - OSPF external type 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D0C">
        <w:rPr>
          <w:lang w:val="de-DE"/>
        </w:rPr>
        <w:t xml:space="preserve">       </w:t>
      </w:r>
      <w:r>
        <w:t>i - IS-IS, su - IS-IS summary, L1 - IS-IS level-1, L2 - IS-IS level-2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ia - IS-IS inter area, * - candidate default, U - per-user static route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o - ODR, P - periodic downloaded static route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 of last resort is not set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1AF4" w:rsidRPr="00717969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17969">
        <w:rPr>
          <w:color w:val="FF0000"/>
        </w:rPr>
        <w:t xml:space="preserve">     70.0.0.0/32 is subnetted, 1 subnets</w:t>
      </w:r>
    </w:p>
    <w:p w:rsidR="00521AF4" w:rsidRPr="00717969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17969">
        <w:rPr>
          <w:color w:val="FF0000"/>
        </w:rPr>
        <w:t>O IA    70.7.7.7 [110/31] via 123.123.123.5, 00:00:02,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      20.2.2.0 is directly connected, Loopback0</w:t>
      </w:r>
    </w:p>
    <w:p w:rsidR="00521AF4" w:rsidRPr="00717969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</w:t>
      </w:r>
      <w:r w:rsidRPr="00717969">
        <w:rPr>
          <w:color w:val="FF0000"/>
        </w:rPr>
        <w:t xml:space="preserve"> 67.0.0.0/24 is subnetted, 1 subnets</w:t>
      </w:r>
    </w:p>
    <w:p w:rsidR="00521AF4" w:rsidRPr="00717969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17969">
        <w:rPr>
          <w:color w:val="FF0000"/>
        </w:rPr>
        <w:t>O IA    67.67.67.0 [110/30] via 123.123.123.5, 00:00:02,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10.0.0.0/8 [110/21] via 123.123.123.4, 00:00:02,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[110/20] via 123.123.123.5, 00:00:02,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123.0.0.0/24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      123.123.123.0 is directly connected,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14.0.0.0/24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14.14.14.0 [110/20] via 123.123.123.4, 00:00:04,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[110/21] via 123.123.123.5, 00:05:40, Ethernet0/1</w:t>
      </w:r>
    </w:p>
    <w:p w:rsidR="00521AF4" w:rsidRDefault="00521AF4" w:rsidP="002C74EC"/>
    <w:p w:rsidR="00521AF4" w:rsidRDefault="00521AF4" w:rsidP="002C74EC">
      <w:pPr>
        <w:pStyle w:val="Subtitle"/>
      </w:pPr>
      <w:bookmarkStart w:id="10" w:name="_Toc447885773"/>
      <w:r>
        <w:t xml:space="preserve">8.STUB </w:t>
      </w:r>
      <w:r>
        <w:rPr>
          <w:rFonts w:hint="eastAsia"/>
        </w:rPr>
        <w:t>和</w:t>
      </w:r>
      <w:r>
        <w:t xml:space="preserve"> NSSA</w:t>
      </w:r>
      <w:r>
        <w:rPr>
          <w:rFonts w:hint="eastAsia"/>
        </w:rPr>
        <w:t>的配置</w:t>
      </w:r>
      <w:bookmarkEnd w:id="10"/>
    </w:p>
    <w:p w:rsidR="00521AF4" w:rsidRDefault="00521AF4" w:rsidP="002C74EC">
      <w:r>
        <w:t>8.1</w:t>
      </w:r>
      <w:r>
        <w:rPr>
          <w:rFonts w:hint="eastAsia"/>
        </w:rPr>
        <w:t>）将外部路由嵌套入</w:t>
      </w:r>
      <w:r>
        <w:t>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R7(config)#router rip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R7(config-router)#version 2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R7(config-router)#no auto-summary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R7(config-router)#net 80.8.8.0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R7(config-router)#redistribute rip 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R7(config-router)#end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eigrp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R4(config-router)#no auto-summary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</w:t>
      </w:r>
      <w:r w:rsidRPr="006215B5">
        <w:t xml:space="preserve"> eigrp router-id 40.4.4.4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R4(config-router)#net 90.9.9.0 0.0.0.255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R4(config-router)#exit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R4(config-router)#redistribute eigrp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R4(config-router)#end</w:t>
      </w:r>
    </w:p>
    <w:p w:rsidR="00521AF4" w:rsidRDefault="00521AF4" w:rsidP="002C74EC">
      <w:r>
        <w:rPr>
          <w:rFonts w:hint="eastAsia"/>
        </w:rPr>
        <w:t>测试：</w:t>
      </w:r>
    </w:p>
    <w:p w:rsidR="00521AF4" w:rsidRDefault="00521AF4" w:rsidP="002C74EC">
      <w:r>
        <w:t>R2#show ip rout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70.0.0.0/32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70.7.7.7 [110/31] via 123.123.123.5,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80.0.0.0/24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E2    80.8.8.0 [110/20] via 123.123.123.5, 00:00:39,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67.0.0.0/24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67.67.67.0 [110/30] via 123.123.123.5,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10.0.0.0/8 [110/21] via 123.123.123.4,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[110/20] via 123.123.123.5,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14.0.0.0/24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14.14.14.0 [110/20] via 123.123.123.4,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90.0.0.0/24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E2    90.9.9.0 [110/20] via 123.123.123.4, 00:06:45, Ethernet0/1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[110/21] via 123.123.123.5, 00:06:45, Ethernet0/1</w:t>
      </w:r>
    </w:p>
    <w:p w:rsidR="00521AF4" w:rsidRDefault="00521AF4" w:rsidP="002C74EC">
      <w:r>
        <w:t>8.2</w:t>
      </w:r>
      <w:r>
        <w:rPr>
          <w:rFonts w:hint="eastAsia"/>
        </w:rPr>
        <w:t>）</w:t>
      </w:r>
      <w:r>
        <w:t>T-STUB</w:t>
      </w:r>
      <w:r>
        <w:rPr>
          <w:rFonts w:hint="eastAsia"/>
        </w:rPr>
        <w:t>：</w:t>
      </w:r>
    </w:p>
    <w:p w:rsidR="00521AF4" w:rsidRDefault="00521AF4" w:rsidP="002C74EC">
      <w:r>
        <w:t>R4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R4(config-router)#area 1 stub no-summary</w:t>
      </w:r>
    </w:p>
    <w:p w:rsidR="00521AF4" w:rsidRDefault="00521AF4" w:rsidP="002C74EC"/>
    <w:p w:rsidR="00521AF4" w:rsidRDefault="00521AF4" w:rsidP="002C74EC">
      <w:r>
        <w:t>R1</w:t>
      </w:r>
      <w:r>
        <w:rPr>
          <w:rFonts w:hint="eastAsia"/>
        </w:rPr>
        <w:t>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R1(config-router)#area 1 stub</w:t>
      </w:r>
    </w:p>
    <w:p w:rsidR="00521AF4" w:rsidRDefault="00521AF4" w:rsidP="002C74EC"/>
    <w:p w:rsidR="00521AF4" w:rsidRDefault="00521AF4" w:rsidP="002C74EC">
      <w:r>
        <w:rPr>
          <w:rFonts w:hint="eastAsia"/>
        </w:rPr>
        <w:t>检验：</w:t>
      </w:r>
    </w:p>
    <w:p w:rsidR="00521AF4" w:rsidRDefault="00521AF4" w:rsidP="002C74EC">
      <w:r>
        <w:rPr>
          <w:rFonts w:hint="eastAsia"/>
        </w:rPr>
        <w:t>建立前：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R1#show ip  rou ospf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70.0.0.0/32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70.7.7.7 [110/41]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80.0.0.0/24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E2    80.8.8.0 [110/20] via 14.14.14.4, 00:05:38,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20.0.0.0/32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20.2.2.2 [110/21]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67.0.0.0/24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67.67.67.0 [110/40]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56.0.0.0/24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56.56.56.0 [110/30]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123.0.0.0/24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123.123.123.0 [110/20]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90.0.0.0/24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E2    90.9.9.0 [110/20] via 14.14.14.4, 00:10:18, Ethernet0/0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60.0.0.0/32 is subnetted, 1 subnets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IA    60.6.6.6 [110/31] via 14.14.14.4, 00:10:18, Ethernet0/0</w:t>
      </w:r>
    </w:p>
    <w:p w:rsidR="00521AF4" w:rsidRPr="00A76D0C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76D0C">
        <w:rPr>
          <w:lang w:val="de-DE"/>
        </w:rPr>
        <w:t>O*E2 0.0.0.0/0 [110/2] via 14.14.14.4, 00:10:18, Ethernet0/0</w:t>
      </w:r>
    </w:p>
    <w:p w:rsidR="00521AF4" w:rsidRPr="00A76D0C" w:rsidRDefault="00521AF4" w:rsidP="002C74EC">
      <w:pPr>
        <w:rPr>
          <w:lang w:val="de-DE"/>
        </w:rPr>
      </w:pPr>
      <w:r>
        <w:rPr>
          <w:rFonts w:hint="eastAsia"/>
        </w:rPr>
        <w:t>建立后</w:t>
      </w:r>
      <w:r w:rsidRPr="00A76D0C">
        <w:rPr>
          <w:rFonts w:hint="eastAsia"/>
          <w:lang w:val="de-DE"/>
        </w:rPr>
        <w:t>：</w:t>
      </w:r>
    </w:p>
    <w:p w:rsidR="00521AF4" w:rsidRDefault="00521AF4" w:rsidP="002C74EC">
      <w:r>
        <w:t>R1#show ip route ospf</w:t>
      </w:r>
    </w:p>
    <w:p w:rsidR="00521AF4" w:rsidRDefault="00521AF4" w:rsidP="002C74EC">
      <w:r>
        <w:t>O*IA 0.0.0.0/0 [110/11] via 14.14.14.4, 00:00:34, Ethernet0/0</w:t>
      </w:r>
    </w:p>
    <w:p w:rsidR="00521AF4" w:rsidRDefault="00521AF4" w:rsidP="002C74EC"/>
    <w:p w:rsidR="00521AF4" w:rsidRDefault="00521AF4" w:rsidP="002C74EC">
      <w:r>
        <w:t>8.3)T-NSSA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R5(config-router)#area 3 nssa no-summary</w:t>
      </w:r>
    </w:p>
    <w:p w:rsidR="00521AF4" w:rsidRDefault="00521AF4" w:rsidP="002C74EC"/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R7#conf t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R7(config)#router ospf 1</w:t>
      </w:r>
    </w:p>
    <w:p w:rsidR="00521AF4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R7(config-router)#area 2 nssa</w:t>
      </w:r>
    </w:p>
    <w:p w:rsidR="00521AF4" w:rsidRPr="000004CF" w:rsidRDefault="00521AF4" w:rsidP="002C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R7(config-router)#end</w:t>
      </w:r>
    </w:p>
    <w:p w:rsidR="00521AF4" w:rsidRDefault="00521AF4" w:rsidP="00545919">
      <w:pPr>
        <w:jc w:val="center"/>
      </w:pPr>
      <w:r>
        <w:rPr>
          <w:noProof/>
        </w:rPr>
        <w:pict>
          <v:group id="组合 8" o:spid="_x0000_s1028" style="position:absolute;left:0;text-align:left;margin-left:34.85pt;margin-top:14.85pt;width:351.8pt;height:130.35pt;z-index:251658240" coordsize="44682,165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">
            <v:shape id="图片 5" o:spid="_x0000_s1029" type="#_x0000_t75" style="position:absolute;width:22341;height:165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5BTjGAAAA2gAAAA8AAABkcnMvZG93bnJldi54bWxEj91qAjEUhO8LfYdwCr2RmrWlWlaj+IOg&#10;IIjWKt4dNsfNtpuTZZPq+vZGKPRymJlvmMGosaU4U+0Lxwo67QQEceZ0wbmC3ef85QOED8gaS8ek&#10;4EoeRsPHhwGm2l14Q+dtyEWEsE9RgQmhSqX0mSGLvu0q4uidXG0xRFnnUtd4iXBbytck6UqLBccF&#10;gxVNDWU/21+rIPfLVm+y/1qY1nF1XH933naz6UGp56dm3AcRqAn/4b/2Qit4h/uVeAPk8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3kFOMYAAADaAAAADwAAAAAAAAAAAAAA&#10;AACfAgAAZHJzL2Rvd25yZXYueG1sUEsFBgAAAAAEAAQA9wAAAJIDAAAAAA==&#10;">
              <v:imagedata r:id="rId8" o:title=""/>
              <v:path arrowok="t"/>
            </v:shape>
            <v:shape id="图片 7" o:spid="_x0000_s1030" type="#_x0000_t75" style="position:absolute;left:22341;width:22341;height:165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0sVTFAAAA2gAAAA8AAABkcnMvZG93bnJldi54bWxEj9FqwkAURN8L/sNyhb41G/tgS5pVqlVq&#10;RaEaP+A2e80Gs3dDdtX077tCwcdhZs4w+bS3jbhQ52vHCkZJCoK4dLrmSsGhWD69gvABWWPjmBT8&#10;kofpZPCQY6bdlXd02YdKRAj7DBWYENpMSl8asugT1xJH7+g6iyHKrpK6w2uE20Y+p+lYWqw5Lhhs&#10;aW6oPO3PVkHxs97NNp+H7ffiA7+Oi9Ps3K6MUo/D/v0NRKA+3MP/7ZVW8AK3K/EGyM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tLFUxQAAANoAAAAPAAAAAAAAAAAAAAAA&#10;AJ8CAABkcnMvZG93bnJldi54bWxQSwUGAAAAAAQABAD3AAAAkQMAAAAA&#10;">
              <v:imagedata r:id="rId9" o:title=""/>
              <v:path arrowok="t"/>
            </v:shape>
          </v:group>
        </w:pict>
      </w:r>
      <w:r w:rsidRPr="00545919">
        <w:rPr>
          <w:rFonts w:hint="eastAsia"/>
          <w:color w:val="FF0000"/>
        </w:rPr>
        <w:t>推荐</w:t>
      </w:r>
      <w:r w:rsidRPr="00545919">
        <w:rPr>
          <w:color w:val="FF0000"/>
        </w:rPr>
        <w:t>T-STUB,T-NSSA</w:t>
      </w:r>
      <w:r w:rsidRPr="00545919">
        <w:rPr>
          <w:rFonts w:hint="eastAsia"/>
          <w:color w:val="FF0000"/>
        </w:rPr>
        <w:t>拓扑图</w:t>
      </w:r>
    </w:p>
    <w:p w:rsidR="00521AF4" w:rsidRDefault="00521AF4"/>
    <w:p w:rsidR="00521AF4" w:rsidRPr="002C74EC" w:rsidRDefault="00521AF4"/>
    <w:sectPr w:rsidR="00521AF4" w:rsidRPr="002C74EC" w:rsidSect="002C74EC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AF4" w:rsidRDefault="00521AF4" w:rsidP="002C74EC">
      <w:r>
        <w:separator/>
      </w:r>
    </w:p>
  </w:endnote>
  <w:endnote w:type="continuationSeparator" w:id="0">
    <w:p w:rsidR="00521AF4" w:rsidRDefault="00521AF4" w:rsidP="002C7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4" w:rsidRDefault="00521AF4">
    <w:pPr>
      <w:pStyle w:val="Footer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自选图形 13" o:spid="_x0000_s2049" type="#_x0000_t107" style="position:absolute;margin-left:0;margin-top:793.85pt;width:101pt;height:27.05pt;z-index:251660288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<v:textbox>
            <w:txbxContent>
              <w:p w:rsidR="00521AF4" w:rsidRPr="00760FF9" w:rsidRDefault="00521AF4">
                <w:pPr>
                  <w:jc w:val="center"/>
                  <w:rPr>
                    <w:color w:val="4F81BD"/>
                  </w:rPr>
                </w:pPr>
                <w:fldSimple w:instr="PAGE    \* MERGEFORMAT">
                  <w:r w:rsidRPr="00707AAE">
                    <w:rPr>
                      <w:noProof/>
                      <w:color w:val="4F81BD"/>
                      <w:lang w:val="zh-CN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4" w:rsidRDefault="00521AF4">
    <w:pPr>
      <w:pStyle w:val="Footer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_x0000_s2050" type="#_x0000_t107" style="position:absolute;margin-left:0;margin-top:793.85pt;width:101pt;height:27.05pt;z-index:251662336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HLb6iM8CAACRBQAADgAAAAAAAAAAAAAAAAAuAgAAZHJzL2Uyb0RvYy54bWxQSwEC&#10;LQAUAAYACAAAACEA57FgS9cAAAAEAQAADwAAAAAAAAAAAAAAAAApBQAAZHJzL2Rvd25yZXYueG1s&#10;UEsFBgAAAAAEAAQA8wAAAC0GAAAAAA==&#10;" filled="f" fillcolor="#17365d" strokecolor="#71a0dc">
          <v:textbox>
            <w:txbxContent>
              <w:p w:rsidR="00521AF4" w:rsidRPr="00760FF9" w:rsidRDefault="00521AF4">
                <w:pPr>
                  <w:jc w:val="center"/>
                  <w:rPr>
                    <w:color w:val="4F81BD"/>
                  </w:rPr>
                </w:pPr>
                <w:fldSimple w:instr="PAGE    \* MERGEFORMAT">
                  <w:r w:rsidRPr="00707AAE">
                    <w:rPr>
                      <w:noProof/>
                      <w:color w:val="4F81BD"/>
                      <w:lang w:val="zh-CN"/>
                    </w:rPr>
                    <w:t>1</w:t>
                  </w:r>
                </w:fldSimple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AF4" w:rsidRDefault="00521AF4" w:rsidP="002C74EC">
      <w:r>
        <w:separator/>
      </w:r>
    </w:p>
  </w:footnote>
  <w:footnote w:type="continuationSeparator" w:id="0">
    <w:p w:rsidR="00521AF4" w:rsidRDefault="00521AF4" w:rsidP="002C7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4EC"/>
    <w:rsid w:val="000004CF"/>
    <w:rsid w:val="00051820"/>
    <w:rsid w:val="00054138"/>
    <w:rsid w:val="00093941"/>
    <w:rsid w:val="001F4526"/>
    <w:rsid w:val="002409ED"/>
    <w:rsid w:val="00240CFB"/>
    <w:rsid w:val="002C74EC"/>
    <w:rsid w:val="002E1B89"/>
    <w:rsid w:val="003B20C9"/>
    <w:rsid w:val="004D660D"/>
    <w:rsid w:val="00521AF4"/>
    <w:rsid w:val="00545919"/>
    <w:rsid w:val="005728D2"/>
    <w:rsid w:val="005A3592"/>
    <w:rsid w:val="005C28A0"/>
    <w:rsid w:val="006215B5"/>
    <w:rsid w:val="006743F3"/>
    <w:rsid w:val="006B28E9"/>
    <w:rsid w:val="006B2ADE"/>
    <w:rsid w:val="006B5B97"/>
    <w:rsid w:val="00707AAE"/>
    <w:rsid w:val="0071208D"/>
    <w:rsid w:val="00717969"/>
    <w:rsid w:val="00760FF9"/>
    <w:rsid w:val="007C78C3"/>
    <w:rsid w:val="0082067A"/>
    <w:rsid w:val="00832AC4"/>
    <w:rsid w:val="00833D2C"/>
    <w:rsid w:val="008B37F2"/>
    <w:rsid w:val="008E1716"/>
    <w:rsid w:val="00922F80"/>
    <w:rsid w:val="00935997"/>
    <w:rsid w:val="00A718CA"/>
    <w:rsid w:val="00A76D0C"/>
    <w:rsid w:val="00A95D96"/>
    <w:rsid w:val="00AD5905"/>
    <w:rsid w:val="00B6675B"/>
    <w:rsid w:val="00B86C15"/>
    <w:rsid w:val="00CB5005"/>
    <w:rsid w:val="00CC3E58"/>
    <w:rsid w:val="00CD2843"/>
    <w:rsid w:val="00D03798"/>
    <w:rsid w:val="00D61819"/>
    <w:rsid w:val="00D7712A"/>
    <w:rsid w:val="00D85CA3"/>
    <w:rsid w:val="00DB2C7F"/>
    <w:rsid w:val="00E13364"/>
    <w:rsid w:val="00F11907"/>
    <w:rsid w:val="00F63BFA"/>
    <w:rsid w:val="00FD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C74E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C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74EC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2C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74E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74EC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C74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C74EC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2C74E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74EC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2C74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4EC"/>
    <w:rPr>
      <w:rFonts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2C74E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2C74EC"/>
  </w:style>
  <w:style w:type="paragraph" w:styleId="TOC2">
    <w:name w:val="toc 2"/>
    <w:basedOn w:val="Normal"/>
    <w:next w:val="Normal"/>
    <w:autoRedefine/>
    <w:uiPriority w:val="99"/>
    <w:rsid w:val="002C74EC"/>
    <w:pPr>
      <w:ind w:leftChars="200" w:left="420"/>
    </w:pPr>
  </w:style>
  <w:style w:type="character" w:styleId="Hyperlink">
    <w:name w:val="Hyperlink"/>
    <w:basedOn w:val="DefaultParagraphFont"/>
    <w:uiPriority w:val="99"/>
    <w:rsid w:val="002C74EC"/>
    <w:rPr>
      <w:rFonts w:cs="Times New Roman"/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99"/>
    <w:qFormat/>
    <w:rsid w:val="002C74E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2C74EC"/>
    <w:rPr>
      <w:rFonts w:cs="Times New Roman"/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244</TotalTime>
  <Pages>12</Pages>
  <Words>2446</Words>
  <Characters>13946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OSPF</dc:title>
  <dc:subject/>
  <dc:creator>JK</dc:creator>
  <cp:keywords>CCIE</cp:keywords>
  <dc:description/>
  <cp:lastModifiedBy>lenovo</cp:lastModifiedBy>
  <cp:revision>6</cp:revision>
  <dcterms:created xsi:type="dcterms:W3CDTF">2016-04-08T05:28:00Z</dcterms:created>
  <dcterms:modified xsi:type="dcterms:W3CDTF">2016-05-26T06:37:00Z</dcterms:modified>
</cp:coreProperties>
</file>