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D9" w:rsidRPr="009612C2" w:rsidRDefault="00AF4BD9" w:rsidP="002F709C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VTP</w:t>
      </w:r>
      <w:r w:rsidRPr="009612C2">
        <w:rPr>
          <w:rFonts w:hint="eastAsia"/>
          <w:sz w:val="52"/>
          <w:szCs w:val="52"/>
        </w:rPr>
        <w:t>实验</w:t>
      </w:r>
      <w:r>
        <w:rPr>
          <w:rFonts w:hint="eastAsia"/>
          <w:sz w:val="52"/>
          <w:szCs w:val="52"/>
        </w:rPr>
        <w:t>（</w:t>
      </w:r>
      <w:r>
        <w:rPr>
          <w:sz w:val="52"/>
          <w:szCs w:val="52"/>
        </w:rPr>
        <w:t>pt</w:t>
      </w:r>
      <w:r>
        <w:rPr>
          <w:rFonts w:hint="eastAsia"/>
          <w:sz w:val="52"/>
          <w:szCs w:val="52"/>
        </w:rPr>
        <w:t>模拟器）</w:t>
      </w:r>
    </w:p>
    <w:p w:rsidR="00AF4BD9" w:rsidRPr="009612C2" w:rsidRDefault="00AF4BD9">
      <w:pPr>
        <w:rPr>
          <w:sz w:val="52"/>
          <w:szCs w:val="52"/>
        </w:rPr>
      </w:pPr>
      <w:r w:rsidRPr="009612C2">
        <w:rPr>
          <w:sz w:val="52"/>
          <w:szCs w:val="52"/>
        </w:rPr>
        <w:t>6.1</w:t>
      </w:r>
      <w:r w:rsidRPr="009612C2">
        <w:rPr>
          <w:rFonts w:hint="eastAsia"/>
          <w:sz w:val="52"/>
          <w:szCs w:val="52"/>
        </w:rPr>
        <w:t>）实验拓扑</w:t>
      </w:r>
    </w:p>
    <w:p w:rsidR="00AF4BD9" w:rsidRDefault="00AF4BD9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7.25pt;height:189pt;visibility:visible">
            <v:imagedata r:id="rId6" o:title=""/>
          </v:shape>
        </w:pict>
      </w:r>
    </w:p>
    <w:p w:rsidR="00AF4BD9" w:rsidRDefault="00AF4BD9">
      <w:pPr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绿色：通；橙色：不通</w:t>
      </w:r>
    </w:p>
    <w:p w:rsidR="00AF4BD9" w:rsidRDefault="00AF4BD9">
      <w:r>
        <w:rPr>
          <w:noProof/>
        </w:rPr>
        <w:t>//sw0</w:t>
      </w:r>
      <w:r>
        <w:rPr>
          <w:rFonts w:hint="eastAsia"/>
          <w:noProof/>
        </w:rPr>
        <w:t>是根桥：全通</w:t>
      </w:r>
    </w:p>
    <w:p w:rsidR="00AF4BD9" w:rsidRDefault="00AF4BD9" w:rsidP="009612C2">
      <w:r>
        <w:t>Pc0:ip 192.168.1.1  Pc1:</w:t>
      </w:r>
      <w:r w:rsidRPr="009612C2">
        <w:t xml:space="preserve"> </w:t>
      </w:r>
      <w:r>
        <w:t>ip 192.168.1.2   Pc2:ip 192.168.1.1  Pc3:</w:t>
      </w:r>
      <w:r w:rsidRPr="009612C2">
        <w:t xml:space="preserve"> </w:t>
      </w:r>
      <w:r>
        <w:t>ip 192.168.1.2</w:t>
      </w:r>
    </w:p>
    <w:p w:rsidR="00AF4BD9" w:rsidRDefault="00AF4BD9" w:rsidP="009612C2">
      <w:pPr>
        <w:ind w:firstLineChars="50" w:firstLine="105"/>
      </w:pPr>
      <w:r>
        <w:t xml:space="preserve">S0:s0==s1  </w:t>
      </w:r>
      <w:r>
        <w:rPr>
          <w:rFonts w:hint="eastAsia"/>
        </w:rPr>
        <w:t>接口号：</w:t>
      </w:r>
      <w:r>
        <w:t xml:space="preserve">21,22   s0==s2  </w:t>
      </w:r>
      <w:r>
        <w:rPr>
          <w:rFonts w:hint="eastAsia"/>
        </w:rPr>
        <w:t>接口号：</w:t>
      </w:r>
      <w:r>
        <w:t>23,24</w:t>
      </w:r>
    </w:p>
    <w:p w:rsidR="00AF4BD9" w:rsidRDefault="00AF4BD9">
      <w:r>
        <w:t xml:space="preserve"> S1:s1==s0  </w:t>
      </w:r>
      <w:r>
        <w:rPr>
          <w:rFonts w:hint="eastAsia"/>
        </w:rPr>
        <w:t>接口号：</w:t>
      </w:r>
      <w:r>
        <w:t xml:space="preserve">21,22   s1==s2  </w:t>
      </w:r>
      <w:r>
        <w:rPr>
          <w:rFonts w:hint="eastAsia"/>
        </w:rPr>
        <w:t>接口号：</w:t>
      </w:r>
      <w:r>
        <w:t>23,24</w:t>
      </w:r>
    </w:p>
    <w:p w:rsidR="00AF4BD9" w:rsidRPr="009612C2" w:rsidRDefault="00AF4BD9">
      <w:r>
        <w:t xml:space="preserve"> S2:s2==s0  </w:t>
      </w:r>
      <w:r>
        <w:rPr>
          <w:rFonts w:hint="eastAsia"/>
        </w:rPr>
        <w:t>接口号：</w:t>
      </w:r>
      <w:r>
        <w:t xml:space="preserve">21,22   s2==s1  </w:t>
      </w:r>
      <w:r>
        <w:rPr>
          <w:rFonts w:hint="eastAsia"/>
        </w:rPr>
        <w:t>接口号：</w:t>
      </w:r>
      <w:r>
        <w:t>23,24</w:t>
      </w:r>
    </w:p>
    <w:p w:rsidR="00AF4BD9" w:rsidRPr="009612C2" w:rsidRDefault="00AF4BD9">
      <w:pPr>
        <w:rPr>
          <w:sz w:val="52"/>
          <w:szCs w:val="52"/>
        </w:rPr>
      </w:pPr>
      <w:r w:rsidRPr="009612C2">
        <w:rPr>
          <w:sz w:val="52"/>
          <w:szCs w:val="52"/>
        </w:rPr>
        <w:t>6.2</w:t>
      </w:r>
      <w:r w:rsidRPr="009612C2">
        <w:rPr>
          <w:rFonts w:hint="eastAsia"/>
          <w:sz w:val="52"/>
          <w:szCs w:val="52"/>
        </w:rPr>
        <w:t>）实验需求</w:t>
      </w:r>
    </w:p>
    <w:p w:rsidR="00AF4BD9" w:rsidRDefault="00AF4BD9">
      <w:r>
        <w:rPr>
          <w:rFonts w:hint="eastAsia"/>
        </w:rPr>
        <w:t>利用</w:t>
      </w:r>
      <w:r>
        <w:t xml:space="preserve">trunk-link ,VTP, VLAN </w:t>
      </w:r>
      <w:r>
        <w:rPr>
          <w:rFonts w:hint="eastAsia"/>
        </w:rPr>
        <w:t>保证</w:t>
      </w:r>
      <w:r>
        <w:t xml:space="preserve"> PC0</w:t>
      </w:r>
      <w:r>
        <w:rPr>
          <w:rFonts w:hint="eastAsia"/>
        </w:rPr>
        <w:t>和</w:t>
      </w:r>
      <w:r>
        <w:t xml:space="preserve">PC2 </w:t>
      </w:r>
      <w:r>
        <w:rPr>
          <w:rFonts w:hint="eastAsia"/>
        </w:rPr>
        <w:t>通讯</w:t>
      </w:r>
      <w:r>
        <w:t xml:space="preserve">  PC1 </w:t>
      </w:r>
      <w:r>
        <w:rPr>
          <w:rFonts w:hint="eastAsia"/>
        </w:rPr>
        <w:t>和</w:t>
      </w:r>
      <w:r>
        <w:t>PC3</w:t>
      </w:r>
      <w:r>
        <w:rPr>
          <w:rFonts w:hint="eastAsia"/>
        </w:rPr>
        <w:t>通讯</w:t>
      </w:r>
    </w:p>
    <w:p w:rsidR="00AF4BD9" w:rsidRDefault="00AF4BD9"/>
    <w:p w:rsidR="00AF4BD9" w:rsidRPr="009612C2" w:rsidRDefault="00AF4BD9">
      <w:pPr>
        <w:rPr>
          <w:sz w:val="52"/>
          <w:szCs w:val="52"/>
        </w:rPr>
      </w:pPr>
      <w:r w:rsidRPr="009612C2">
        <w:rPr>
          <w:sz w:val="52"/>
          <w:szCs w:val="52"/>
        </w:rPr>
        <w:t>6.3</w:t>
      </w:r>
      <w:r w:rsidRPr="009612C2">
        <w:rPr>
          <w:rFonts w:hint="eastAsia"/>
          <w:sz w:val="52"/>
          <w:szCs w:val="52"/>
        </w:rPr>
        <w:t>）实验步骤</w:t>
      </w:r>
    </w:p>
    <w:p w:rsidR="00AF4BD9" w:rsidRPr="009612C2" w:rsidRDefault="00AF4BD9">
      <w:pPr>
        <w:rPr>
          <w:b/>
          <w:sz w:val="32"/>
          <w:szCs w:val="32"/>
        </w:rPr>
      </w:pPr>
      <w:r w:rsidRPr="009612C2">
        <w:rPr>
          <w:b/>
          <w:sz w:val="32"/>
          <w:szCs w:val="32"/>
        </w:rPr>
        <w:t>Step1</w:t>
      </w:r>
      <w:r w:rsidRPr="009612C2">
        <w:rPr>
          <w:rFonts w:hint="eastAsia"/>
          <w:b/>
          <w:sz w:val="32"/>
          <w:szCs w:val="32"/>
        </w:rPr>
        <w:t>：设备配置</w:t>
      </w:r>
    </w:p>
    <w:p w:rsidR="00AF4BD9" w:rsidRDefault="00AF4BD9" w:rsidP="000A079A">
      <w:r>
        <w:t>S0:</w:t>
      </w:r>
    </w:p>
    <w:p w:rsidR="00AF4BD9" w:rsidRDefault="00AF4BD9" w:rsidP="000A079A">
      <w:r>
        <w:t>Switch&gt;enable</w:t>
      </w:r>
    </w:p>
    <w:p w:rsidR="00AF4BD9" w:rsidRDefault="00AF4BD9" w:rsidP="000A079A">
      <w:r>
        <w:t xml:space="preserve">Switch#conf t </w:t>
      </w:r>
    </w:p>
    <w:p w:rsidR="00AF4BD9" w:rsidRDefault="00AF4BD9" w:rsidP="000A079A">
      <w:r>
        <w:t>Switch(config)#hostname s0</w:t>
      </w:r>
    </w:p>
    <w:p w:rsidR="00AF4BD9" w:rsidRDefault="00AF4BD9" w:rsidP="000A079A">
      <w:r>
        <w:t xml:space="preserve"> </w:t>
      </w:r>
    </w:p>
    <w:p w:rsidR="00AF4BD9" w:rsidRDefault="00AF4BD9" w:rsidP="000A079A">
      <w:r>
        <w:t>S1:</w:t>
      </w:r>
    </w:p>
    <w:p w:rsidR="00AF4BD9" w:rsidRDefault="00AF4BD9" w:rsidP="000A079A">
      <w:r>
        <w:t>Switch&gt;enable</w:t>
      </w:r>
    </w:p>
    <w:p w:rsidR="00AF4BD9" w:rsidRDefault="00AF4BD9" w:rsidP="000A079A">
      <w:r>
        <w:t xml:space="preserve">Switch#conf t </w:t>
      </w:r>
    </w:p>
    <w:p w:rsidR="00AF4BD9" w:rsidRDefault="00AF4BD9" w:rsidP="000A079A">
      <w:r>
        <w:t>Switch(config)#hostname s1</w:t>
      </w:r>
    </w:p>
    <w:p w:rsidR="00AF4BD9" w:rsidRDefault="00AF4BD9" w:rsidP="000A079A"/>
    <w:p w:rsidR="00AF4BD9" w:rsidRDefault="00AF4BD9" w:rsidP="000A079A">
      <w:r>
        <w:t>S2:</w:t>
      </w:r>
    </w:p>
    <w:p w:rsidR="00AF4BD9" w:rsidRDefault="00AF4BD9" w:rsidP="000A079A">
      <w:r>
        <w:t>Switch&gt;enable</w:t>
      </w:r>
    </w:p>
    <w:p w:rsidR="00AF4BD9" w:rsidRDefault="00AF4BD9" w:rsidP="000A079A">
      <w:r>
        <w:t xml:space="preserve">Switch#conf t </w:t>
      </w:r>
    </w:p>
    <w:p w:rsidR="00AF4BD9" w:rsidRDefault="00AF4BD9" w:rsidP="000A079A">
      <w:r>
        <w:t>Switch(config)#hostname s2</w:t>
      </w:r>
    </w:p>
    <w:p w:rsidR="00AF4BD9" w:rsidRPr="000A079A" w:rsidRDefault="00AF4BD9" w:rsidP="000A079A"/>
    <w:p w:rsidR="00AF4BD9" w:rsidRPr="009612C2" w:rsidRDefault="00AF4BD9">
      <w:pPr>
        <w:rPr>
          <w:b/>
          <w:sz w:val="32"/>
          <w:szCs w:val="32"/>
        </w:rPr>
      </w:pPr>
      <w:r w:rsidRPr="009612C2">
        <w:rPr>
          <w:b/>
          <w:sz w:val="32"/>
          <w:szCs w:val="32"/>
        </w:rPr>
        <w:t>Step2</w:t>
      </w:r>
      <w:r w:rsidRPr="009612C2">
        <w:rPr>
          <w:rFonts w:hint="eastAsia"/>
          <w:b/>
          <w:sz w:val="32"/>
          <w:szCs w:val="32"/>
        </w:rPr>
        <w:t>：</w:t>
      </w:r>
      <w:r w:rsidRPr="009612C2">
        <w:rPr>
          <w:b/>
          <w:sz w:val="32"/>
          <w:szCs w:val="32"/>
        </w:rPr>
        <w:t>trunk-link</w:t>
      </w:r>
    </w:p>
    <w:p w:rsidR="00AF4BD9" w:rsidRDefault="00AF4BD9">
      <w:r>
        <w:t>S0:</w:t>
      </w:r>
    </w:p>
    <w:p w:rsidR="00AF4BD9" w:rsidRDefault="00AF4BD9" w:rsidP="000A079A">
      <w:r>
        <w:t>s0#conf t</w:t>
      </w:r>
    </w:p>
    <w:p w:rsidR="00AF4BD9" w:rsidRPr="009545A0" w:rsidRDefault="00AF4BD9" w:rsidP="000A079A">
      <w:r>
        <w:t>s0(config)#int rang f0/21-24          //</w:t>
      </w:r>
      <w:r>
        <w:rPr>
          <w:rFonts w:hint="eastAsia"/>
        </w:rPr>
        <w:t>全称</w:t>
      </w:r>
      <w:r>
        <w:t xml:space="preserve"> interface range fastethernet0/21-24</w:t>
      </w:r>
    </w:p>
    <w:p w:rsidR="00AF4BD9" w:rsidRDefault="00AF4BD9" w:rsidP="000A079A">
      <w:r>
        <w:t>s0(config-if-range)#switchport mode trunk  //exit</w:t>
      </w:r>
      <w:r>
        <w:rPr>
          <w:rFonts w:hint="eastAsia"/>
        </w:rPr>
        <w:t>退出</w:t>
      </w:r>
      <w:r>
        <w:t xml:space="preserve">  end</w:t>
      </w:r>
      <w:r>
        <w:rPr>
          <w:rFonts w:hint="eastAsia"/>
        </w:rPr>
        <w:t>结束到特权模式</w:t>
      </w:r>
    </w:p>
    <w:p w:rsidR="00AF4BD9" w:rsidRDefault="00AF4BD9"/>
    <w:p w:rsidR="00AF4BD9" w:rsidRDefault="00AF4BD9" w:rsidP="000A079A">
      <w:r>
        <w:t>S1:</w:t>
      </w:r>
    </w:p>
    <w:p w:rsidR="00AF4BD9" w:rsidRDefault="00AF4BD9" w:rsidP="000A079A">
      <w:r>
        <w:t>s1#conf t</w:t>
      </w:r>
    </w:p>
    <w:p w:rsidR="00AF4BD9" w:rsidRDefault="00AF4BD9" w:rsidP="000A079A">
      <w:r>
        <w:t>s1(config)#int rang f0/21-24</w:t>
      </w:r>
    </w:p>
    <w:p w:rsidR="00AF4BD9" w:rsidRDefault="00AF4BD9" w:rsidP="000A079A">
      <w:r>
        <w:t>s1(config-if-range)#switchport mode trunk</w:t>
      </w:r>
    </w:p>
    <w:p w:rsidR="00AF4BD9" w:rsidRDefault="00AF4BD9"/>
    <w:p w:rsidR="00AF4BD9" w:rsidRDefault="00AF4BD9" w:rsidP="000A079A">
      <w:r>
        <w:t>S2:</w:t>
      </w:r>
    </w:p>
    <w:p w:rsidR="00AF4BD9" w:rsidRDefault="00AF4BD9" w:rsidP="000A079A">
      <w:r>
        <w:t>s2#conf t</w:t>
      </w:r>
    </w:p>
    <w:p w:rsidR="00AF4BD9" w:rsidRDefault="00AF4BD9" w:rsidP="000A079A">
      <w:r>
        <w:t>s2(config)#int rang f0/21-24</w:t>
      </w:r>
    </w:p>
    <w:p w:rsidR="00AF4BD9" w:rsidRDefault="00AF4BD9" w:rsidP="000A079A">
      <w:r>
        <w:t>s2(config-if-range)#switchport mode trunk</w:t>
      </w:r>
    </w:p>
    <w:p w:rsidR="00AF4BD9" w:rsidRPr="000A079A" w:rsidRDefault="00AF4BD9"/>
    <w:p w:rsidR="00AF4BD9" w:rsidRPr="009612C2" w:rsidRDefault="00AF4BD9">
      <w:pPr>
        <w:rPr>
          <w:b/>
          <w:sz w:val="32"/>
          <w:szCs w:val="32"/>
        </w:rPr>
      </w:pPr>
      <w:r w:rsidRPr="009612C2">
        <w:rPr>
          <w:b/>
          <w:sz w:val="32"/>
          <w:szCs w:val="32"/>
        </w:rPr>
        <w:t>Step3</w:t>
      </w:r>
      <w:r w:rsidRPr="009612C2">
        <w:rPr>
          <w:rFonts w:hint="eastAsia"/>
          <w:b/>
          <w:sz w:val="32"/>
          <w:szCs w:val="32"/>
        </w:rPr>
        <w:t>：</w:t>
      </w:r>
      <w:r w:rsidRPr="009612C2">
        <w:rPr>
          <w:b/>
          <w:sz w:val="32"/>
          <w:szCs w:val="32"/>
        </w:rPr>
        <w:t>VTP</w:t>
      </w:r>
    </w:p>
    <w:p w:rsidR="00AF4BD9" w:rsidRDefault="00AF4BD9">
      <w:r>
        <w:t>S2:</w:t>
      </w:r>
    </w:p>
    <w:p w:rsidR="00AF4BD9" w:rsidRDefault="00AF4BD9" w:rsidP="0092652F">
      <w:r>
        <w:t>s2#vlan database     //</w:t>
      </w:r>
      <w:r>
        <w:rPr>
          <w:rFonts w:hint="eastAsia"/>
        </w:rPr>
        <w:t>又不是配置，只是进入数据库</w:t>
      </w:r>
    </w:p>
    <w:p w:rsidR="00AF4BD9" w:rsidRDefault="00AF4BD9" w:rsidP="0092652F">
      <w:r>
        <w:t>s2(vlan)#vtp se</w:t>
      </w:r>
    </w:p>
    <w:p w:rsidR="00AF4BD9" w:rsidRDefault="00AF4BD9" w:rsidP="0092652F">
      <w:r>
        <w:t xml:space="preserve">s2(vlan)#vtp server </w:t>
      </w:r>
    </w:p>
    <w:p w:rsidR="00AF4BD9" w:rsidRDefault="00AF4BD9" w:rsidP="0092652F">
      <w:r>
        <w:t>s2(vlan)#vtp domain a    //</w:t>
      </w:r>
      <w:r>
        <w:rPr>
          <w:rFonts w:hint="eastAsia"/>
        </w:rPr>
        <w:t>必须！</w:t>
      </w:r>
    </w:p>
    <w:p w:rsidR="00AF4BD9" w:rsidRDefault="00AF4BD9" w:rsidP="0092652F">
      <w:r>
        <w:t>s2(vlan)#vtp password a</w:t>
      </w:r>
    </w:p>
    <w:p w:rsidR="00AF4BD9" w:rsidRDefault="00AF4BD9"/>
    <w:p w:rsidR="00AF4BD9" w:rsidRDefault="00AF4BD9">
      <w:r>
        <w:t>S0:</w:t>
      </w:r>
    </w:p>
    <w:p w:rsidR="00AF4BD9" w:rsidRDefault="00AF4BD9" w:rsidP="0092652F">
      <w:r>
        <w:t xml:space="preserve">s0#vlan database </w:t>
      </w:r>
    </w:p>
    <w:p w:rsidR="00AF4BD9" w:rsidRDefault="00AF4BD9" w:rsidP="0092652F">
      <w:r>
        <w:t xml:space="preserve">s0(vlan)#vtp client </w:t>
      </w:r>
    </w:p>
    <w:p w:rsidR="00AF4BD9" w:rsidRDefault="00AF4BD9" w:rsidP="0092652F">
      <w:r>
        <w:t>s0(vlan)#vtp domain a   //</w:t>
      </w:r>
      <w:r>
        <w:rPr>
          <w:rFonts w:hint="eastAsia"/>
        </w:rPr>
        <w:t>必须！</w:t>
      </w:r>
    </w:p>
    <w:p w:rsidR="00AF4BD9" w:rsidRDefault="00AF4BD9" w:rsidP="0092652F">
      <w:r>
        <w:t>s0(vlan)#vtp password a</w:t>
      </w:r>
    </w:p>
    <w:p w:rsidR="00AF4BD9" w:rsidRDefault="00AF4BD9"/>
    <w:p w:rsidR="00AF4BD9" w:rsidRDefault="00AF4BD9">
      <w:r>
        <w:t>S1:</w:t>
      </w:r>
    </w:p>
    <w:p w:rsidR="00AF4BD9" w:rsidRDefault="00AF4BD9" w:rsidP="0092652F">
      <w:r>
        <w:t xml:space="preserve">s1#vlan database </w:t>
      </w:r>
    </w:p>
    <w:p w:rsidR="00AF4BD9" w:rsidRDefault="00AF4BD9" w:rsidP="0092652F">
      <w:r>
        <w:t xml:space="preserve">s1(vlan)#vtp client </w:t>
      </w:r>
    </w:p>
    <w:p w:rsidR="00AF4BD9" w:rsidRDefault="00AF4BD9" w:rsidP="0092652F">
      <w:r>
        <w:t>s1(vlan)#vtp domain a   //</w:t>
      </w:r>
      <w:r>
        <w:rPr>
          <w:rFonts w:hint="eastAsia"/>
        </w:rPr>
        <w:t>必须！</w:t>
      </w:r>
    </w:p>
    <w:p w:rsidR="00AF4BD9" w:rsidRDefault="00AF4BD9" w:rsidP="0092652F">
      <w:r>
        <w:t>s1(vlan)#vtp password a</w:t>
      </w:r>
    </w:p>
    <w:p w:rsidR="00AF4BD9" w:rsidRDefault="00AF4BD9"/>
    <w:p w:rsidR="00AF4BD9" w:rsidRPr="009612C2" w:rsidRDefault="00AF4BD9">
      <w:pPr>
        <w:rPr>
          <w:b/>
          <w:sz w:val="32"/>
          <w:szCs w:val="32"/>
        </w:rPr>
      </w:pPr>
      <w:r w:rsidRPr="009612C2">
        <w:rPr>
          <w:b/>
          <w:sz w:val="32"/>
          <w:szCs w:val="32"/>
        </w:rPr>
        <w:t>Step4</w:t>
      </w:r>
      <w:r w:rsidRPr="009612C2">
        <w:rPr>
          <w:rFonts w:hint="eastAsia"/>
          <w:b/>
          <w:sz w:val="32"/>
          <w:szCs w:val="32"/>
        </w:rPr>
        <w:t>：</w:t>
      </w:r>
      <w:r w:rsidRPr="009612C2">
        <w:rPr>
          <w:b/>
          <w:sz w:val="32"/>
          <w:szCs w:val="32"/>
        </w:rPr>
        <w:t xml:space="preserve">vlan </w:t>
      </w:r>
      <w:r w:rsidRPr="009612C2">
        <w:rPr>
          <w:rFonts w:hint="eastAsia"/>
          <w:b/>
          <w:sz w:val="32"/>
          <w:szCs w:val="32"/>
        </w:rPr>
        <w:t>配置</w:t>
      </w:r>
    </w:p>
    <w:p w:rsidR="00AF4BD9" w:rsidRDefault="00AF4BD9">
      <w:r>
        <w:t>S2:</w:t>
      </w:r>
    </w:p>
    <w:p w:rsidR="00AF4BD9" w:rsidRDefault="00AF4BD9" w:rsidP="0092652F">
      <w:r>
        <w:t xml:space="preserve">s2#vlan database </w:t>
      </w:r>
    </w:p>
    <w:p w:rsidR="00AF4BD9" w:rsidRDefault="00AF4BD9" w:rsidP="0092652F">
      <w:r>
        <w:t xml:space="preserve">s2(vlan)#vlan 10 name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</w:p>
    <w:p w:rsidR="00AF4BD9" w:rsidRDefault="00AF4BD9" w:rsidP="0092652F">
      <w:r>
        <w:t xml:space="preserve">s2(vlan)#vlan 20 name </w:t>
      </w: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</w:p>
    <w:p w:rsidR="00AF4BD9" w:rsidRDefault="00AF4BD9" w:rsidP="0092652F">
      <w:r>
        <w:t>s2(vlan)#exit   //</w:t>
      </w:r>
      <w:r>
        <w:rPr>
          <w:rFonts w:hint="eastAsia"/>
        </w:rPr>
        <w:t>保存并退出到上一级？</w:t>
      </w:r>
    </w:p>
    <w:p w:rsidR="00AF4BD9" w:rsidRDefault="00AF4BD9"/>
    <w:p w:rsidR="00AF4BD9" w:rsidRPr="009612C2" w:rsidRDefault="00AF4BD9">
      <w:pPr>
        <w:rPr>
          <w:b/>
          <w:sz w:val="32"/>
          <w:szCs w:val="32"/>
        </w:rPr>
      </w:pPr>
      <w:r w:rsidRPr="009612C2">
        <w:rPr>
          <w:b/>
          <w:sz w:val="32"/>
          <w:szCs w:val="32"/>
        </w:rPr>
        <w:t>Step5</w:t>
      </w:r>
      <w:r w:rsidRPr="009612C2">
        <w:rPr>
          <w:rFonts w:hint="eastAsia"/>
          <w:b/>
          <w:sz w:val="32"/>
          <w:szCs w:val="32"/>
        </w:rPr>
        <w:t>：接口进</w:t>
      </w:r>
      <w:r w:rsidRPr="009612C2">
        <w:rPr>
          <w:b/>
          <w:sz w:val="32"/>
          <w:szCs w:val="32"/>
        </w:rPr>
        <w:t>vlan</w:t>
      </w:r>
      <w:r w:rsidRPr="009612C2">
        <w:rPr>
          <w:rFonts w:hint="eastAsia"/>
          <w:b/>
          <w:sz w:val="32"/>
          <w:szCs w:val="32"/>
        </w:rPr>
        <w:t>（</w:t>
      </w:r>
      <w:r w:rsidRPr="009612C2">
        <w:rPr>
          <w:b/>
          <w:sz w:val="32"/>
          <w:szCs w:val="32"/>
        </w:rPr>
        <w:t>s0,s1</w:t>
      </w:r>
      <w:r w:rsidRPr="009612C2">
        <w:rPr>
          <w:rFonts w:hint="eastAsia"/>
          <w:b/>
          <w:sz w:val="32"/>
          <w:szCs w:val="32"/>
        </w:rPr>
        <w:t>）</w:t>
      </w:r>
    </w:p>
    <w:p w:rsidR="00AF4BD9" w:rsidRDefault="00AF4BD9">
      <w:r>
        <w:t>S0:</w:t>
      </w:r>
    </w:p>
    <w:p w:rsidR="00AF4BD9" w:rsidRDefault="00AF4BD9" w:rsidP="00C86B1A">
      <w:r>
        <w:t>s0#conf t</w:t>
      </w:r>
    </w:p>
    <w:p w:rsidR="00AF4BD9" w:rsidRDefault="00AF4BD9" w:rsidP="00C86B1A">
      <w:r>
        <w:t>s0(config)#int f0/1</w:t>
      </w:r>
    </w:p>
    <w:p w:rsidR="00AF4BD9" w:rsidRDefault="00AF4BD9" w:rsidP="00C86B1A">
      <w:r>
        <w:t>s0(config-if)#switchport mode access   //</w:t>
      </w:r>
      <w:r>
        <w:rPr>
          <w:rFonts w:hint="eastAsia"/>
        </w:rPr>
        <w:t>可以无该行命令，因为接口默认</w:t>
      </w:r>
    </w:p>
    <w:p w:rsidR="00AF4BD9" w:rsidRDefault="00AF4BD9" w:rsidP="00C86B1A">
      <w:r>
        <w:t>s0(config-if)#switchport access vlan 10    //</w:t>
      </w:r>
      <w:r>
        <w:rPr>
          <w:rFonts w:hint="eastAsia"/>
        </w:rPr>
        <w:t>接口进入</w:t>
      </w:r>
      <w:r>
        <w:t>vlan10</w:t>
      </w:r>
    </w:p>
    <w:p w:rsidR="00AF4BD9" w:rsidRDefault="00AF4BD9" w:rsidP="00C86B1A">
      <w:r>
        <w:t>s0(config-if)#int f0/2</w:t>
      </w:r>
    </w:p>
    <w:p w:rsidR="00AF4BD9" w:rsidRDefault="00AF4BD9" w:rsidP="00C86B1A">
      <w:r>
        <w:t xml:space="preserve">s0(config-if)#switchport mode access </w:t>
      </w:r>
    </w:p>
    <w:p w:rsidR="00AF4BD9" w:rsidRDefault="00AF4BD9" w:rsidP="00C86B1A">
      <w:r>
        <w:t>s0(config-if)#switchport access vlan 20</w:t>
      </w:r>
    </w:p>
    <w:p w:rsidR="00AF4BD9" w:rsidRDefault="00AF4BD9" w:rsidP="00C86B1A">
      <w:r>
        <w:t>s0(config-if)#exit</w:t>
      </w:r>
    </w:p>
    <w:p w:rsidR="00AF4BD9" w:rsidRDefault="00AF4BD9" w:rsidP="00C86B1A"/>
    <w:p w:rsidR="00AF4BD9" w:rsidRDefault="00AF4BD9" w:rsidP="00C86B1A">
      <w:r>
        <w:t>s1:</w:t>
      </w:r>
    </w:p>
    <w:p w:rsidR="00AF4BD9" w:rsidRDefault="00AF4BD9" w:rsidP="00C86B1A">
      <w:r>
        <w:t>s1#</w:t>
      </w:r>
      <w:r w:rsidRPr="00C86B1A">
        <w:t xml:space="preserve"> </w:t>
      </w:r>
      <w:r>
        <w:t>conf t</w:t>
      </w:r>
    </w:p>
    <w:p w:rsidR="00AF4BD9" w:rsidRDefault="00AF4BD9" w:rsidP="00C86B1A">
      <w:r>
        <w:t>s1(config)#int f0/1</w:t>
      </w:r>
    </w:p>
    <w:p w:rsidR="00AF4BD9" w:rsidRDefault="00AF4BD9" w:rsidP="00C86B1A">
      <w:r>
        <w:t xml:space="preserve">s1(config-if)#switchport mode access </w:t>
      </w:r>
    </w:p>
    <w:p w:rsidR="00AF4BD9" w:rsidRDefault="00AF4BD9" w:rsidP="00C86B1A">
      <w:r>
        <w:t>s1(config-if)#switchport access vlan 10</w:t>
      </w:r>
    </w:p>
    <w:p w:rsidR="00AF4BD9" w:rsidRDefault="00AF4BD9" w:rsidP="00C86B1A">
      <w:r>
        <w:t>s1(config-if)#int f0/2</w:t>
      </w:r>
    </w:p>
    <w:p w:rsidR="00AF4BD9" w:rsidRDefault="00AF4BD9" w:rsidP="00C86B1A">
      <w:r>
        <w:t xml:space="preserve">s1(config-if)#switchport mode access </w:t>
      </w:r>
    </w:p>
    <w:p w:rsidR="00AF4BD9" w:rsidRDefault="00AF4BD9" w:rsidP="00C86B1A">
      <w:r>
        <w:t>s1(config-if)#sw acc vlan 20</w:t>
      </w:r>
    </w:p>
    <w:p w:rsidR="00AF4BD9" w:rsidRDefault="00AF4BD9" w:rsidP="00C86B1A">
      <w:r>
        <w:t>s1(config-if)#exit</w:t>
      </w:r>
    </w:p>
    <w:p w:rsidR="00AF4BD9" w:rsidRDefault="00AF4BD9" w:rsidP="00C86B1A"/>
    <w:p w:rsidR="00AF4BD9" w:rsidRDefault="00AF4BD9" w:rsidP="00C86B1A"/>
    <w:p w:rsidR="00AF4BD9" w:rsidRPr="00515572" w:rsidRDefault="00AF4BD9" w:rsidP="00C86B1A">
      <w:pPr>
        <w:rPr>
          <w:sz w:val="28"/>
          <w:szCs w:val="28"/>
        </w:rPr>
      </w:pPr>
      <w:r w:rsidRPr="00515572">
        <w:rPr>
          <w:rFonts w:hint="eastAsia"/>
          <w:color w:val="FF0000"/>
          <w:sz w:val="28"/>
          <w:szCs w:val="28"/>
        </w:rPr>
        <w:t>出错点：</w:t>
      </w:r>
      <w:r w:rsidRPr="00515572">
        <w:rPr>
          <w:sz w:val="28"/>
          <w:szCs w:val="28"/>
        </w:rPr>
        <w:t>1</w:t>
      </w:r>
      <w:r w:rsidRPr="00515572">
        <w:rPr>
          <w:rFonts w:hint="eastAsia"/>
          <w:sz w:val="28"/>
          <w:szCs w:val="28"/>
        </w:rPr>
        <w:t>）检查交换机之间的连线是否为虚线（交叉线）</w:t>
      </w:r>
    </w:p>
    <w:p w:rsidR="00AF4BD9" w:rsidRPr="00515572" w:rsidRDefault="00AF4BD9" w:rsidP="00C86B1A">
      <w:pPr>
        <w:rPr>
          <w:sz w:val="28"/>
          <w:szCs w:val="28"/>
        </w:rPr>
      </w:pPr>
      <w:r w:rsidRPr="00515572">
        <w:rPr>
          <w:sz w:val="28"/>
          <w:szCs w:val="28"/>
        </w:rPr>
        <w:t xml:space="preserve">        2</w:t>
      </w:r>
      <w:r w:rsidRPr="00515572">
        <w:rPr>
          <w:rFonts w:hint="eastAsia"/>
          <w:sz w:val="28"/>
          <w:szCs w:val="28"/>
        </w:rPr>
        <w:t>）检查交换机与</w:t>
      </w:r>
      <w:r w:rsidRPr="00515572">
        <w:rPr>
          <w:sz w:val="28"/>
          <w:szCs w:val="28"/>
        </w:rPr>
        <w:t>pc</w:t>
      </w:r>
      <w:r w:rsidRPr="00515572">
        <w:rPr>
          <w:rFonts w:hint="eastAsia"/>
          <w:sz w:val="28"/>
          <w:szCs w:val="28"/>
        </w:rPr>
        <w:t>之间的连线是否为直线（直通线）</w:t>
      </w:r>
    </w:p>
    <w:p w:rsidR="00AF4BD9" w:rsidRPr="00515572" w:rsidRDefault="00AF4BD9" w:rsidP="00C86B1A">
      <w:pPr>
        <w:rPr>
          <w:sz w:val="28"/>
          <w:szCs w:val="28"/>
        </w:rPr>
      </w:pPr>
      <w:r w:rsidRPr="00515572">
        <w:rPr>
          <w:sz w:val="28"/>
          <w:szCs w:val="28"/>
        </w:rPr>
        <w:t xml:space="preserve">        3</w:t>
      </w:r>
      <w:r w:rsidRPr="00515572">
        <w:rPr>
          <w:rFonts w:hint="eastAsia"/>
          <w:sz w:val="28"/>
          <w:szCs w:val="28"/>
        </w:rPr>
        <w:t>）交换机与交换机间的</w:t>
      </w:r>
      <w:r w:rsidRPr="00515572">
        <w:rPr>
          <w:sz w:val="28"/>
          <w:szCs w:val="28"/>
        </w:rPr>
        <w:t xml:space="preserve"> </w:t>
      </w:r>
      <w:r w:rsidRPr="00515572">
        <w:rPr>
          <w:rFonts w:hint="eastAsia"/>
          <w:sz w:val="28"/>
          <w:szCs w:val="28"/>
        </w:rPr>
        <w:t>接口都要设置</w:t>
      </w:r>
      <w:r w:rsidRPr="00515572">
        <w:rPr>
          <w:sz w:val="28"/>
          <w:szCs w:val="28"/>
        </w:rPr>
        <w:t>trunk-link</w:t>
      </w:r>
    </w:p>
    <w:p w:rsidR="00AF4BD9" w:rsidRPr="009D238D" w:rsidRDefault="00AF4BD9" w:rsidP="009D238D">
      <w:pPr>
        <w:rPr>
          <w:rFonts w:ascii="宋体" w:cs="宋体"/>
          <w:kern w:val="0"/>
          <w:sz w:val="24"/>
          <w:szCs w:val="24"/>
        </w:rPr>
      </w:pPr>
      <w:r w:rsidRPr="00515572">
        <w:rPr>
          <w:sz w:val="28"/>
          <w:szCs w:val="28"/>
        </w:rPr>
        <w:t xml:space="preserve">        4</w:t>
      </w:r>
      <w:r w:rsidRPr="00515572">
        <w:rPr>
          <w:rFonts w:hint="eastAsia"/>
          <w:sz w:val="28"/>
          <w:szCs w:val="28"/>
        </w:rPr>
        <w:t>）</w:t>
      </w:r>
      <w:r w:rsidRPr="00515572">
        <w:rPr>
          <w:sz w:val="28"/>
          <w:szCs w:val="28"/>
        </w:rPr>
        <w:t>VTP  s2</w:t>
      </w:r>
      <w:r w:rsidRPr="00515572">
        <w:rPr>
          <w:rFonts w:hint="eastAsia"/>
          <w:sz w:val="28"/>
          <w:szCs w:val="28"/>
        </w:rPr>
        <w:t>是</w:t>
      </w:r>
      <w:r w:rsidRPr="00515572">
        <w:rPr>
          <w:sz w:val="28"/>
          <w:szCs w:val="28"/>
        </w:rPr>
        <w:t>server  s1,s0</w:t>
      </w:r>
      <w:r w:rsidRPr="00515572">
        <w:rPr>
          <w:rFonts w:hint="eastAsia"/>
          <w:sz w:val="28"/>
          <w:szCs w:val="28"/>
        </w:rPr>
        <w:t>都是</w:t>
      </w:r>
      <w:r w:rsidRPr="00515572">
        <w:rPr>
          <w:sz w:val="28"/>
          <w:szCs w:val="28"/>
        </w:rPr>
        <w:t>client   s0,s1,s2</w:t>
      </w:r>
      <w:r>
        <w:rPr>
          <w:rFonts w:hint="eastAsia"/>
          <w:sz w:val="28"/>
          <w:szCs w:val="28"/>
        </w:rPr>
        <w:t>都要相同的</w:t>
      </w:r>
      <w:r>
        <w:rPr>
          <w:sz w:val="28"/>
          <w:szCs w:val="28"/>
        </w:rPr>
        <w:t>vtp</w:t>
      </w:r>
      <w:r>
        <w:rPr>
          <w:rFonts w:hint="eastAsia"/>
          <w:sz w:val="28"/>
          <w:szCs w:val="28"/>
        </w:rPr>
        <w:t>域名（</w:t>
      </w:r>
      <w:r w:rsidRPr="009D238D">
        <w:rPr>
          <w:rFonts w:ascii="宋体" w:hAnsi="宋体" w:cs="宋体" w:hint="eastAsia"/>
          <w:kern w:val="0"/>
          <w:sz w:val="24"/>
          <w:szCs w:val="24"/>
        </w:rPr>
        <w:t>域名相同说明设备处于同一个网络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9D238D">
        <w:rPr>
          <w:rFonts w:ascii="宋体" w:hAnsi="宋体" w:cs="宋体" w:hint="eastAsia"/>
          <w:kern w:val="0"/>
          <w:sz w:val="24"/>
          <w:szCs w:val="24"/>
        </w:rPr>
        <w:t>才能同步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AF4BD9" w:rsidRDefault="00AF4BD9" w:rsidP="00515572">
      <w:pPr>
        <w:ind w:left="1540" w:hangingChars="550" w:hanging="1540"/>
        <w:rPr>
          <w:sz w:val="28"/>
          <w:szCs w:val="28"/>
        </w:rPr>
      </w:pPr>
      <w:r w:rsidRPr="00515572">
        <w:rPr>
          <w:sz w:val="28"/>
          <w:szCs w:val="28"/>
        </w:rPr>
        <w:t xml:space="preserve">        5</w:t>
      </w:r>
      <w:r w:rsidRPr="00515572">
        <w:rPr>
          <w:rFonts w:hint="eastAsia"/>
          <w:sz w:val="28"/>
          <w:szCs w:val="28"/>
        </w:rPr>
        <w:t>）只在</w:t>
      </w:r>
      <w:r w:rsidRPr="00515572">
        <w:rPr>
          <w:sz w:val="28"/>
          <w:szCs w:val="28"/>
        </w:rPr>
        <w:t>s2</w:t>
      </w:r>
      <w:r w:rsidRPr="00515572">
        <w:rPr>
          <w:rFonts w:hint="eastAsia"/>
          <w:sz w:val="28"/>
          <w:szCs w:val="28"/>
        </w:rPr>
        <w:t>里设置</w:t>
      </w:r>
      <w:r w:rsidRPr="00515572">
        <w:rPr>
          <w:sz w:val="28"/>
          <w:szCs w:val="28"/>
        </w:rPr>
        <w:t>vlan ,  s1 s0</w:t>
      </w:r>
      <w:r w:rsidRPr="00515572">
        <w:rPr>
          <w:rFonts w:hint="eastAsia"/>
          <w:sz w:val="28"/>
          <w:szCs w:val="28"/>
        </w:rPr>
        <w:t>接口进</w:t>
      </w:r>
      <w:r w:rsidRPr="00515572">
        <w:rPr>
          <w:sz w:val="28"/>
          <w:szCs w:val="28"/>
        </w:rPr>
        <w:t>vlan</w:t>
      </w:r>
      <w:r w:rsidRPr="00515572">
        <w:rPr>
          <w:rFonts w:hint="eastAsia"/>
          <w:sz w:val="28"/>
          <w:szCs w:val="28"/>
        </w:rPr>
        <w:t>！</w:t>
      </w:r>
    </w:p>
    <w:p w:rsidR="00AF4BD9" w:rsidRDefault="00AF4BD9" w:rsidP="00515572">
      <w:pPr>
        <w:ind w:left="1540" w:hangingChars="550" w:hanging="154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台主机必须在同一网段！！</w:t>
      </w:r>
    </w:p>
    <w:sectPr w:rsidR="00AF4BD9" w:rsidSect="009D2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BD9" w:rsidRDefault="00AF4BD9" w:rsidP="00515572">
      <w:r>
        <w:separator/>
      </w:r>
    </w:p>
  </w:endnote>
  <w:endnote w:type="continuationSeparator" w:id="0">
    <w:p w:rsidR="00AF4BD9" w:rsidRDefault="00AF4BD9" w:rsidP="005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Default="00AF4B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Pr="00515572" w:rsidRDefault="00AF4BD9" w:rsidP="00515572">
    <w:pPr>
      <w:ind w:left="1155" w:hangingChars="550" w:hanging="1155"/>
      <w:jc w:val="center"/>
      <w:rPr>
        <w:szCs w:val="21"/>
      </w:rPr>
    </w:pPr>
    <w:r w:rsidRPr="00515572">
      <w:rPr>
        <w:rFonts w:hint="eastAsia"/>
        <w:szCs w:val="21"/>
      </w:rPr>
      <w:t>声明：如有问题哈，不要找我，找涛哥就行，我只是个实验搬运工</w:t>
    </w:r>
  </w:p>
  <w:p w:rsidR="00AF4BD9" w:rsidRPr="00515572" w:rsidRDefault="00AF4BD9" w:rsidP="00515572">
    <w:pPr>
      <w:ind w:left="1155" w:hangingChars="550" w:hanging="1155"/>
      <w:jc w:val="right"/>
      <w:rPr>
        <w:szCs w:val="21"/>
      </w:rPr>
    </w:pPr>
    <w:r w:rsidRPr="00515572">
      <w:rPr>
        <w:szCs w:val="21"/>
      </w:rPr>
      <w:t>——JK</w:t>
    </w:r>
  </w:p>
  <w:p w:rsidR="00AF4BD9" w:rsidRDefault="00AF4B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Default="00AF4B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BD9" w:rsidRDefault="00AF4BD9" w:rsidP="00515572">
      <w:r>
        <w:separator/>
      </w:r>
    </w:p>
  </w:footnote>
  <w:footnote w:type="continuationSeparator" w:id="0">
    <w:p w:rsidR="00AF4BD9" w:rsidRDefault="00AF4BD9" w:rsidP="005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Default="00AF4B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Pr="00515572" w:rsidRDefault="00AF4BD9">
    <w:pPr>
      <w:pStyle w:val="Header"/>
      <w:rPr>
        <w:sz w:val="32"/>
        <w:szCs w:val="32"/>
      </w:rPr>
    </w:pPr>
    <w:r w:rsidRPr="00515572">
      <w:rPr>
        <w:sz w:val="32"/>
        <w:szCs w:val="32"/>
      </w:rPr>
      <w:t>VTP</w:t>
    </w:r>
    <w:r w:rsidRPr="00515572">
      <w:rPr>
        <w:rFonts w:hint="eastAsia"/>
        <w:sz w:val="32"/>
        <w:szCs w:val="32"/>
      </w:rPr>
      <w:t>实验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BD9" w:rsidRDefault="00AF4B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79A"/>
    <w:rsid w:val="000147DE"/>
    <w:rsid w:val="00057D09"/>
    <w:rsid w:val="000A079A"/>
    <w:rsid w:val="000F6FC5"/>
    <w:rsid w:val="00145763"/>
    <w:rsid w:val="00190ADC"/>
    <w:rsid w:val="002951A6"/>
    <w:rsid w:val="002F709C"/>
    <w:rsid w:val="0033431B"/>
    <w:rsid w:val="003664EA"/>
    <w:rsid w:val="003E4481"/>
    <w:rsid w:val="00403BF2"/>
    <w:rsid w:val="004134DC"/>
    <w:rsid w:val="004225E8"/>
    <w:rsid w:val="00481850"/>
    <w:rsid w:val="004C3416"/>
    <w:rsid w:val="004E3EC3"/>
    <w:rsid w:val="00515572"/>
    <w:rsid w:val="006B4293"/>
    <w:rsid w:val="00711803"/>
    <w:rsid w:val="00793E1C"/>
    <w:rsid w:val="007F39E8"/>
    <w:rsid w:val="00801959"/>
    <w:rsid w:val="008821F3"/>
    <w:rsid w:val="008B1C32"/>
    <w:rsid w:val="0092652F"/>
    <w:rsid w:val="0093135C"/>
    <w:rsid w:val="009545A0"/>
    <w:rsid w:val="009612C2"/>
    <w:rsid w:val="00963890"/>
    <w:rsid w:val="009912F3"/>
    <w:rsid w:val="009A32C1"/>
    <w:rsid w:val="009D0CB9"/>
    <w:rsid w:val="009D238D"/>
    <w:rsid w:val="00A63E74"/>
    <w:rsid w:val="00AF4BD9"/>
    <w:rsid w:val="00B4355B"/>
    <w:rsid w:val="00B45603"/>
    <w:rsid w:val="00C271CE"/>
    <w:rsid w:val="00C86B1A"/>
    <w:rsid w:val="00CE49D1"/>
    <w:rsid w:val="00D15F58"/>
    <w:rsid w:val="00E23EE5"/>
    <w:rsid w:val="00EC361E"/>
    <w:rsid w:val="00ED0612"/>
    <w:rsid w:val="00F26375"/>
    <w:rsid w:val="00F81F1D"/>
    <w:rsid w:val="00F92DB0"/>
    <w:rsid w:val="00F9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5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86B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6B1A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515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55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15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557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256</TotalTime>
  <Pages>4</Pages>
  <Words>309</Words>
  <Characters>1766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VTP</dc:title>
  <dc:subject/>
  <dc:creator>JK</dc:creator>
  <cp:keywords>CCIE</cp:keywords>
  <dc:description/>
  <cp:lastModifiedBy>lenovo</cp:lastModifiedBy>
  <cp:revision>10</cp:revision>
  <dcterms:created xsi:type="dcterms:W3CDTF">2016-03-06T05:17:00Z</dcterms:created>
  <dcterms:modified xsi:type="dcterms:W3CDTF">2016-04-14T12:26:00Z</dcterms:modified>
</cp:coreProperties>
</file>